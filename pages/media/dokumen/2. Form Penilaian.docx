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1619"/>
        <w:gridCol w:w="1711"/>
        <w:gridCol w:w="450"/>
        <w:gridCol w:w="6479"/>
      </w:tblGrid>
      <w:tr w:rsidR="000C4169" w:rsidRPr="004B4147" w14:paraId="47118CC5" w14:textId="77777777" w:rsidTr="002C0BB9">
        <w:tc>
          <w:tcPr>
            <w:tcW w:w="2158" w:type="dxa"/>
            <w:gridSpan w:val="2"/>
            <w:vMerge w:val="restart"/>
          </w:tcPr>
          <w:p w14:paraId="61A4BDFC" w14:textId="678F03B1" w:rsidR="000C4169" w:rsidRPr="004B4147" w:rsidRDefault="00792CDF" w:rsidP="004B4147">
            <w:pPr>
              <w:pStyle w:val="Logo"/>
            </w:pPr>
            <w:r>
              <w:rPr>
                <w:rFonts w:ascii="Georgia" w:eastAsia="Georgia" w:hAnsi="Georgia" w:cs="Times New Roman"/>
                <w:noProof/>
                <w:color w:val="auto"/>
                <w:sz w:val="22"/>
                <w:szCs w:val="28"/>
              </w:rPr>
              <w:drawing>
                <wp:anchor distT="0" distB="0" distL="114300" distR="114300" simplePos="0" relativeHeight="251669504" behindDoc="1" locked="0" layoutInCell="1" allowOverlap="1" wp14:anchorId="26BFDDEC" wp14:editId="414304F6">
                  <wp:simplePos x="0" y="0"/>
                  <wp:positionH relativeFrom="column">
                    <wp:posOffset>-464820</wp:posOffset>
                  </wp:positionH>
                  <wp:positionV relativeFrom="paragraph">
                    <wp:posOffset>-381000</wp:posOffset>
                  </wp:positionV>
                  <wp:extent cx="7757160" cy="4000500"/>
                  <wp:effectExtent l="0" t="0" r="0" b="0"/>
                  <wp:wrapNone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71" b="54105"/>
                          <a:stretch/>
                        </pic:blipFill>
                        <pic:spPr bwMode="auto">
                          <a:xfrm>
                            <a:off x="0" y="0"/>
                            <a:ext cx="7757700" cy="4000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4169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16B8757" wp14:editId="0FF6B523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-30480</wp:posOffset>
                  </wp:positionV>
                  <wp:extent cx="1417320" cy="1417320"/>
                  <wp:effectExtent l="0" t="0" r="0" b="0"/>
                  <wp:wrapNone/>
                  <wp:docPr id="9" name="Graphic 9" descr="Male pro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Male profil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32" w:type="dxa"/>
            <w:gridSpan w:val="3"/>
          </w:tcPr>
          <w:p w14:paraId="08195B85" w14:textId="41C0ED27" w:rsidR="000C4169" w:rsidRPr="000C4169" w:rsidRDefault="00674873" w:rsidP="000C4169">
            <w:pPr>
              <w:pStyle w:val="Title"/>
              <w:spacing w:before="0" w:after="0"/>
              <w:rPr>
                <w:rFonts w:ascii="Cambria" w:hAnsi="Cambria" w:cs="Calibri"/>
                <w:color w:val="FFFFFF" w:themeColor="background1"/>
                <w:sz w:val="48"/>
                <w:szCs w:val="48"/>
              </w:rPr>
            </w:pPr>
            <w:r w:rsidRPr="0059573F">
              <w:rPr>
                <w:rFonts w:ascii="Cambria" w:eastAsia="Times New Roman" w:hAnsi="Cambria"/>
                <w:b/>
                <w:bCs/>
                <w:color w:val="000000" w:themeColor="text1"/>
                <w:sz w:val="70"/>
                <w:szCs w:val="70"/>
              </w:rPr>
              <w:drawing>
                <wp:anchor distT="0" distB="0" distL="114300" distR="114300" simplePos="0" relativeHeight="251673600" behindDoc="0" locked="0" layoutInCell="1" allowOverlap="1" wp14:anchorId="6BA543FA" wp14:editId="384636C5">
                  <wp:simplePos x="0" y="0"/>
                  <wp:positionH relativeFrom="margin">
                    <wp:posOffset>3726180</wp:posOffset>
                  </wp:positionH>
                  <wp:positionV relativeFrom="paragraph">
                    <wp:posOffset>-274320</wp:posOffset>
                  </wp:positionV>
                  <wp:extent cx="2064385" cy="560101"/>
                  <wp:effectExtent l="38100" t="38100" r="88265" b="87630"/>
                  <wp:wrapNone/>
                  <wp:docPr id="19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3C400A-E25B-4BBD-8E0B-0A76DBA70B9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123C400A-E25B-4BBD-8E0B-0A76DBA70B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385" cy="560101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5BB4">
              <w:rPr>
                <w:rFonts w:ascii="Cambria" w:hAnsi="Cambria" w:cs="Calibri"/>
                <w:color w:val="FFFFFF" w:themeColor="background1"/>
                <w:sz w:val="48"/>
                <w:szCs w:val="48"/>
              </w:rPr>
              <w:t>n</w:t>
            </w:r>
            <w:r w:rsidR="006124CD">
              <w:rPr>
                <w:rFonts w:ascii="Cambria" w:hAnsi="Cambria" w:cs="Calibri"/>
                <w:color w:val="FFFFFF" w:themeColor="background1"/>
                <w:sz w:val="48"/>
                <w:szCs w:val="48"/>
              </w:rPr>
              <w:t>ama_</w:t>
            </w:r>
            <w:r w:rsidR="00EC5BB4">
              <w:rPr>
                <w:rFonts w:ascii="Cambria" w:hAnsi="Cambria" w:cs="Calibri"/>
                <w:color w:val="FFFFFF" w:themeColor="background1"/>
                <w:sz w:val="48"/>
                <w:szCs w:val="48"/>
              </w:rPr>
              <w:t>lengkap</w:t>
            </w:r>
          </w:p>
          <w:p w14:paraId="4FD8B12B" w14:textId="539F1EC2" w:rsidR="000C4169" w:rsidRPr="000D2EBF" w:rsidRDefault="00EC5BB4" w:rsidP="000C4169">
            <w:pPr>
              <w:pStyle w:val="Subtitle"/>
              <w:rPr>
                <w:color w:val="FFFFFF" w:themeColor="background1"/>
              </w:rPr>
            </w:pPr>
            <w:r>
              <w:rPr>
                <w:rFonts w:ascii="Cambria" w:hAnsi="Cambria" w:cs="Calibri"/>
                <w:color w:val="FFFFFF" w:themeColor="background1"/>
                <w:sz w:val="38"/>
                <w:szCs w:val="38"/>
              </w:rPr>
              <w:t>merk_jenisproduk</w:t>
            </w:r>
          </w:p>
        </w:tc>
      </w:tr>
      <w:tr w:rsidR="000C4169" w:rsidRPr="004B4147" w14:paraId="27628646" w14:textId="77777777" w:rsidTr="002C0BB9">
        <w:trPr>
          <w:trHeight w:val="510"/>
        </w:trPr>
        <w:tc>
          <w:tcPr>
            <w:tcW w:w="2158" w:type="dxa"/>
            <w:gridSpan w:val="2"/>
            <w:vMerge/>
          </w:tcPr>
          <w:p w14:paraId="07524CB8" w14:textId="4FAF8FD7" w:rsidR="000C4169" w:rsidRPr="004B4147" w:rsidRDefault="000C4169" w:rsidP="000161E1"/>
        </w:tc>
        <w:tc>
          <w:tcPr>
            <w:tcW w:w="8632" w:type="dxa"/>
            <w:gridSpan w:val="3"/>
          </w:tcPr>
          <w:p w14:paraId="475E56C8" w14:textId="71632FBF" w:rsidR="000C4169" w:rsidRDefault="00EC5BB4" w:rsidP="008E1D35">
            <w:pPr>
              <w:pStyle w:val="Heading3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nama_perusahaan</w:t>
            </w:r>
          </w:p>
          <w:p w14:paraId="7B55D893" w14:textId="1DD80A7F" w:rsidR="007531BC" w:rsidRPr="007531BC" w:rsidRDefault="007531BC" w:rsidP="007531BC"/>
        </w:tc>
      </w:tr>
      <w:tr w:rsidR="000C4169" w:rsidRPr="004B4147" w14:paraId="2513B3AD" w14:textId="77777777" w:rsidTr="002C0BB9">
        <w:trPr>
          <w:trHeight w:val="720"/>
        </w:trPr>
        <w:tc>
          <w:tcPr>
            <w:tcW w:w="2158" w:type="dxa"/>
            <w:gridSpan w:val="2"/>
            <w:vMerge/>
          </w:tcPr>
          <w:p w14:paraId="09C60379" w14:textId="77777777" w:rsidR="000C4169" w:rsidRPr="004B4147" w:rsidRDefault="000C4169" w:rsidP="00A21AF8"/>
        </w:tc>
        <w:tc>
          <w:tcPr>
            <w:tcW w:w="8632" w:type="dxa"/>
            <w:gridSpan w:val="3"/>
          </w:tcPr>
          <w:p w14:paraId="0C7FFCD8" w14:textId="10583A16" w:rsidR="000C4169" w:rsidRDefault="000C4169" w:rsidP="00A21AF8">
            <w:pPr>
              <w:pStyle w:val="Jobtitle"/>
            </w:pPr>
          </w:p>
        </w:tc>
      </w:tr>
      <w:tr w:rsidR="00F01AE5" w:rsidRPr="00997E86" w14:paraId="571FFAAC" w14:textId="77777777" w:rsidTr="002C0BB9">
        <w:tc>
          <w:tcPr>
            <w:tcW w:w="540" w:type="dxa"/>
            <w:vAlign w:val="center"/>
          </w:tcPr>
          <w:p w14:paraId="7FE0B914" w14:textId="77777777" w:rsidR="00F01AE5" w:rsidRPr="00997E86" w:rsidRDefault="00F01AE5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5D12A3" wp14:editId="1CA0CDE9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8A84AC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">
                        <v:imagedata r:id="rId16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7" w:type="dxa"/>
            <w:gridSpan w:val="2"/>
            <w:vAlign w:val="center"/>
          </w:tcPr>
          <w:p w14:paraId="6B292E2C" w14:textId="392C4864" w:rsidR="00F01AE5" w:rsidRPr="00B03ED5" w:rsidRDefault="00F01AE5" w:rsidP="00BF0DAF">
            <w:pPr>
              <w:pStyle w:val="Contact"/>
            </w:pPr>
            <w:r>
              <w:t>Phone</w:t>
            </w:r>
          </w:p>
        </w:tc>
        <w:tc>
          <w:tcPr>
            <w:tcW w:w="450" w:type="dxa"/>
          </w:tcPr>
          <w:p w14:paraId="25DD3C35" w14:textId="2534BCB4" w:rsidR="00F01AE5" w:rsidRPr="00997E86" w:rsidRDefault="00F01AE5" w:rsidP="00BF0DAF"/>
        </w:tc>
        <w:tc>
          <w:tcPr>
            <w:tcW w:w="6473" w:type="dxa"/>
            <w:vMerge w:val="restart"/>
          </w:tcPr>
          <w:p w14:paraId="04F49264" w14:textId="2A7E138E" w:rsidR="00F01AE5" w:rsidRPr="00997E86" w:rsidRDefault="00F01AE5" w:rsidP="00F01AE5">
            <w:pPr>
              <w:pStyle w:val="Heading1"/>
            </w:pPr>
            <w:r>
              <w:t>profil singkat</w:t>
            </w:r>
          </w:p>
          <w:sdt>
            <w:sdtPr>
              <w:id w:val="-1107041039"/>
              <w:placeholder>
                <w:docPart w:val="884BF4C4FB5F43D6917EE967B4510CA5"/>
              </w:placeholder>
              <w:temporary/>
              <w:showingPlcHdr/>
              <w15:appearance w15:val="hidden"/>
            </w:sdtPr>
            <w:sdtContent>
              <w:p w14:paraId="335B7839" w14:textId="35A0AD11" w:rsidR="00F01AE5" w:rsidRPr="00997E86" w:rsidRDefault="00F01AE5" w:rsidP="00CD2FD2">
                <w:r w:rsidRPr="00D12DFD">
                  <w:rPr>
                    <w:lang w:val="it-IT"/>
                  </w:rPr>
                  <w:t xml:space="preserve">Ut fermentum a magna ut eleifend. Integer convallis suscipit ante eu varius. </w:t>
                </w:r>
                <w:r w:rsidRPr="00144072">
                  <w:rPr>
                    <w:lang w:val="it-IT"/>
                  </w:rPr>
                  <w:t>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F01AE5" w:rsidRPr="00997E86" w14:paraId="2652D63E" w14:textId="77777777" w:rsidTr="002C0BB9">
        <w:tc>
          <w:tcPr>
            <w:tcW w:w="540" w:type="dxa"/>
            <w:vAlign w:val="center"/>
          </w:tcPr>
          <w:p w14:paraId="00E07BC5" w14:textId="77777777" w:rsidR="00F01AE5" w:rsidRPr="00621B5C" w:rsidRDefault="00F01AE5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0081D30" wp14:editId="3254A776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C50E20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">
                        <v:imagedata r:id="rId19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7" w:type="dxa"/>
            <w:gridSpan w:val="2"/>
            <w:vAlign w:val="center"/>
          </w:tcPr>
          <w:p w14:paraId="3EF8DB88" w14:textId="77777777" w:rsidR="00F01AE5" w:rsidRPr="00B03ED5" w:rsidRDefault="00F01AE5" w:rsidP="00BF0DAF">
            <w:pPr>
              <w:pStyle w:val="Contact"/>
            </w:pPr>
            <w:sdt>
              <w:sdtPr>
                <w:id w:val="819306549"/>
                <w:placeholder>
                  <w:docPart w:val="9B60E603EF874EA2AA1850BB073208EB"/>
                </w:placeholder>
                <w:temporary/>
                <w:showingPlcHdr/>
                <w15:appearance w15:val="hidden"/>
              </w:sdtPr>
              <w:sdtContent>
                <w:r>
                  <w:t>Email</w:t>
                </w:r>
              </w:sdtContent>
            </w:sdt>
          </w:p>
        </w:tc>
        <w:tc>
          <w:tcPr>
            <w:tcW w:w="450" w:type="dxa"/>
          </w:tcPr>
          <w:p w14:paraId="6C0AB544" w14:textId="77777777" w:rsidR="00F01AE5" w:rsidRPr="00997E86" w:rsidRDefault="00F01AE5" w:rsidP="00BF0DAF"/>
        </w:tc>
        <w:tc>
          <w:tcPr>
            <w:tcW w:w="6473" w:type="dxa"/>
            <w:vMerge/>
          </w:tcPr>
          <w:p w14:paraId="71D8D43B" w14:textId="41B014FD" w:rsidR="00F01AE5" w:rsidRPr="00997E86" w:rsidRDefault="00F01AE5" w:rsidP="00CD2FD2"/>
        </w:tc>
      </w:tr>
      <w:tr w:rsidR="00F01AE5" w:rsidRPr="00CD2FD2" w14:paraId="669E2306" w14:textId="77777777" w:rsidTr="002C0BB9">
        <w:trPr>
          <w:trHeight w:val="432"/>
        </w:trPr>
        <w:tc>
          <w:tcPr>
            <w:tcW w:w="540" w:type="dxa"/>
            <w:vAlign w:val="center"/>
          </w:tcPr>
          <w:p w14:paraId="52F1D746" w14:textId="77777777" w:rsidR="00F01AE5" w:rsidRPr="00621B5C" w:rsidRDefault="00F01AE5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4A9185B" wp14:editId="161847A2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EB1970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7" w:type="dxa"/>
            <w:gridSpan w:val="2"/>
            <w:vAlign w:val="center"/>
          </w:tcPr>
          <w:p w14:paraId="22DC6E99" w14:textId="0C190E5F" w:rsidR="00F01AE5" w:rsidRPr="00B03ED5" w:rsidRDefault="00F01AE5" w:rsidP="00CD2FD2">
            <w:pPr>
              <w:pStyle w:val="Contact"/>
            </w:pPr>
            <w:r>
              <w:t xml:space="preserve">Alamat </w:t>
            </w:r>
          </w:p>
        </w:tc>
        <w:tc>
          <w:tcPr>
            <w:tcW w:w="450" w:type="dxa"/>
          </w:tcPr>
          <w:p w14:paraId="7D8BB912" w14:textId="77777777" w:rsidR="00F01AE5" w:rsidRPr="00997E86" w:rsidRDefault="00F01AE5" w:rsidP="00CD2FD2"/>
        </w:tc>
        <w:tc>
          <w:tcPr>
            <w:tcW w:w="6473" w:type="dxa"/>
            <w:vMerge/>
          </w:tcPr>
          <w:p w14:paraId="07050504" w14:textId="1FC7D033" w:rsidR="00F01AE5" w:rsidRPr="00CD2FD2" w:rsidRDefault="00F01AE5" w:rsidP="00CD2FD2">
            <w:pPr>
              <w:rPr>
                <w:lang w:val="it-IT"/>
              </w:rPr>
            </w:pPr>
          </w:p>
        </w:tc>
      </w:tr>
      <w:tr w:rsidR="00F01AE5" w:rsidRPr="00997E86" w14:paraId="0FBE5EFE" w14:textId="77777777" w:rsidTr="002C0BB9">
        <w:tc>
          <w:tcPr>
            <w:tcW w:w="540" w:type="dxa"/>
            <w:vAlign w:val="center"/>
          </w:tcPr>
          <w:p w14:paraId="5BB27C56" w14:textId="77777777" w:rsidR="00F01AE5" w:rsidRPr="00621B5C" w:rsidRDefault="00F01AE5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C80CCF8" wp14:editId="34442BFF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E1FE44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7" w:type="dxa"/>
            <w:gridSpan w:val="2"/>
            <w:vAlign w:val="center"/>
          </w:tcPr>
          <w:p w14:paraId="6958E34E" w14:textId="47F176EB" w:rsidR="00F01AE5" w:rsidRPr="00B03ED5" w:rsidRDefault="00A66111" w:rsidP="00CD2FD2">
            <w:pPr>
              <w:pStyle w:val="Contact"/>
            </w:pPr>
            <w:r>
              <w:t>Jenis Kelamin</w:t>
            </w:r>
          </w:p>
        </w:tc>
        <w:tc>
          <w:tcPr>
            <w:tcW w:w="450" w:type="dxa"/>
          </w:tcPr>
          <w:p w14:paraId="12150F0A" w14:textId="77777777" w:rsidR="00F01AE5" w:rsidRPr="00997E86" w:rsidRDefault="00F01AE5" w:rsidP="00CD2FD2"/>
        </w:tc>
        <w:tc>
          <w:tcPr>
            <w:tcW w:w="6473" w:type="dxa"/>
            <w:vMerge/>
          </w:tcPr>
          <w:p w14:paraId="7CA637FA" w14:textId="77777777" w:rsidR="00F01AE5" w:rsidRPr="00997E86" w:rsidRDefault="00F01AE5" w:rsidP="00CD2FD2"/>
        </w:tc>
      </w:tr>
      <w:tr w:rsidR="00F01AE5" w:rsidRPr="00997E86" w14:paraId="20FEA682" w14:textId="77777777" w:rsidTr="002C0BB9">
        <w:tc>
          <w:tcPr>
            <w:tcW w:w="540" w:type="dxa"/>
            <w:vAlign w:val="center"/>
          </w:tcPr>
          <w:p w14:paraId="154F02C7" w14:textId="77777777" w:rsidR="00F01AE5" w:rsidRPr="00621B5C" w:rsidRDefault="00F01AE5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658B0AD" wp14:editId="037EAAED">
                      <wp:extent cx="213066" cy="213066"/>
                      <wp:effectExtent l="0" t="0" r="0" b="0"/>
                      <wp:docPr id="146" name="Group 146" descr="Icon Skyp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E0EF0A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">
                      <v:rect id="Rectangle 147" o:spid="_x0000_s1027" alt="&quot;&quot;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">
                        <v:imagedata r:id="rId28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7" w:type="dxa"/>
            <w:gridSpan w:val="2"/>
            <w:vAlign w:val="center"/>
          </w:tcPr>
          <w:p w14:paraId="132A513B" w14:textId="2C4A6FE7" w:rsidR="00F01AE5" w:rsidRPr="00B03ED5" w:rsidRDefault="00F01AE5" w:rsidP="00CD2FD2">
            <w:pPr>
              <w:pStyle w:val="Contact"/>
            </w:pPr>
            <w:r>
              <w:t xml:space="preserve">Media </w:t>
            </w:r>
            <w:r w:rsidR="004B6F55">
              <w:t xml:space="preserve">Penjualan </w:t>
            </w:r>
          </w:p>
        </w:tc>
        <w:tc>
          <w:tcPr>
            <w:tcW w:w="450" w:type="dxa"/>
          </w:tcPr>
          <w:p w14:paraId="597AFC1B" w14:textId="77777777" w:rsidR="00F01AE5" w:rsidRPr="00997E86" w:rsidRDefault="00F01AE5" w:rsidP="00CD2FD2"/>
        </w:tc>
        <w:tc>
          <w:tcPr>
            <w:tcW w:w="6473" w:type="dxa"/>
            <w:vMerge/>
          </w:tcPr>
          <w:p w14:paraId="03A661B2" w14:textId="77777777" w:rsidR="00F01AE5" w:rsidRPr="00997E86" w:rsidRDefault="00F01AE5" w:rsidP="00CD2FD2"/>
        </w:tc>
      </w:tr>
      <w:tr w:rsidR="00F01AE5" w:rsidRPr="00997E86" w14:paraId="34A5EC5E" w14:textId="77777777" w:rsidTr="002C0BB9">
        <w:tc>
          <w:tcPr>
            <w:tcW w:w="540" w:type="dxa"/>
            <w:vAlign w:val="center"/>
          </w:tcPr>
          <w:p w14:paraId="64468F95" w14:textId="77777777" w:rsidR="00F01AE5" w:rsidRPr="00621B5C" w:rsidRDefault="00F01AE5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D7003EA" wp14:editId="3D52FC3A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7DF42C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">
                        <v:imagedata r:id="rId31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27" w:type="dxa"/>
            <w:gridSpan w:val="2"/>
            <w:vAlign w:val="center"/>
          </w:tcPr>
          <w:p w14:paraId="01FF367A" w14:textId="5A94A8E6" w:rsidR="00F01AE5" w:rsidRPr="00B03ED5" w:rsidRDefault="00A66111" w:rsidP="00CD2FD2">
            <w:pPr>
              <w:pStyle w:val="Contact"/>
            </w:pPr>
            <w:r>
              <w:t xml:space="preserve">Batch </w:t>
            </w:r>
          </w:p>
        </w:tc>
        <w:tc>
          <w:tcPr>
            <w:tcW w:w="450" w:type="dxa"/>
          </w:tcPr>
          <w:p w14:paraId="36D996A6" w14:textId="77777777" w:rsidR="00F01AE5" w:rsidRPr="00997E86" w:rsidRDefault="00F01AE5" w:rsidP="00CD2FD2"/>
        </w:tc>
        <w:tc>
          <w:tcPr>
            <w:tcW w:w="6473" w:type="dxa"/>
            <w:vMerge/>
          </w:tcPr>
          <w:p w14:paraId="30E0A1A4" w14:textId="77777777" w:rsidR="00F01AE5" w:rsidRPr="00997E86" w:rsidRDefault="00F01AE5" w:rsidP="00CD2FD2"/>
        </w:tc>
      </w:tr>
      <w:tr w:rsidR="00F01AE5" w:rsidRPr="00997E86" w14:paraId="4D3959A1" w14:textId="77777777" w:rsidTr="002C0BB9">
        <w:trPr>
          <w:trHeight w:val="720"/>
        </w:trPr>
        <w:tc>
          <w:tcPr>
            <w:tcW w:w="3867" w:type="dxa"/>
            <w:gridSpan w:val="3"/>
          </w:tcPr>
          <w:p w14:paraId="5C69992E" w14:textId="77777777" w:rsidR="00F01AE5" w:rsidRPr="00997E86" w:rsidRDefault="00F01AE5" w:rsidP="00CD2FD2"/>
        </w:tc>
        <w:tc>
          <w:tcPr>
            <w:tcW w:w="450" w:type="dxa"/>
          </w:tcPr>
          <w:p w14:paraId="5A265B0B" w14:textId="77777777" w:rsidR="00F01AE5" w:rsidRPr="00997E86" w:rsidRDefault="00F01AE5" w:rsidP="00CD2FD2"/>
        </w:tc>
        <w:tc>
          <w:tcPr>
            <w:tcW w:w="6473" w:type="dxa"/>
            <w:vMerge/>
          </w:tcPr>
          <w:p w14:paraId="144F9CA6" w14:textId="77777777" w:rsidR="00F01AE5" w:rsidRPr="00997E86" w:rsidRDefault="00F01AE5" w:rsidP="00CD2FD2"/>
        </w:tc>
      </w:tr>
      <w:tr w:rsidR="007F1B1B" w:rsidRPr="00997E86" w14:paraId="10BD5DDD" w14:textId="77777777" w:rsidTr="002C0BB9">
        <w:trPr>
          <w:trHeight w:val="720"/>
        </w:trPr>
        <w:tc>
          <w:tcPr>
            <w:tcW w:w="10790" w:type="dxa"/>
            <w:gridSpan w:val="5"/>
          </w:tcPr>
          <w:p w14:paraId="29AA9907" w14:textId="5D7D3EE3" w:rsidR="007F1B1B" w:rsidRPr="00997E86" w:rsidRDefault="007F1B1B" w:rsidP="007F1B1B">
            <w:pPr>
              <w:pStyle w:val="Heading1"/>
            </w:pPr>
            <w:r w:rsidRPr="00A01BCE">
              <w:rPr>
                <w:sz w:val="30"/>
                <w:szCs w:val="30"/>
              </w:rPr>
              <w:t xml:space="preserve">LEGALITAS PRODUK DAN USAHA  </w:t>
            </w:r>
          </w:p>
        </w:tc>
      </w:tr>
      <w:tr w:rsidR="00F9048D" w:rsidRPr="00997E86" w14:paraId="598E789B" w14:textId="77777777" w:rsidTr="002C0BB9">
        <w:trPr>
          <w:trHeight w:val="720"/>
        </w:trPr>
        <w:tc>
          <w:tcPr>
            <w:tcW w:w="3867" w:type="dxa"/>
            <w:gridSpan w:val="3"/>
          </w:tcPr>
          <w:p w14:paraId="465E0086" w14:textId="77777777" w:rsidR="00B83AE2" w:rsidRPr="000D1E07" w:rsidRDefault="00F9048D" w:rsidP="00B00175">
            <w:pPr>
              <w:pStyle w:val="ListParagraph"/>
              <w:numPr>
                <w:ilvl w:val="0"/>
                <w:numId w:val="10"/>
              </w:numPr>
              <w:ind w:left="426" w:hanging="153"/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  <w:t>Perijinan Dasar UMKM</w:t>
            </w:r>
          </w:p>
          <w:p w14:paraId="5C687689" w14:textId="77777777" w:rsidR="00726325" w:rsidRPr="000D1E07" w:rsidRDefault="00B00175" w:rsidP="00B00175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  <w:t>NIB</w:t>
            </w:r>
          </w:p>
          <w:p w14:paraId="56D935B9" w14:textId="77777777" w:rsidR="00B00175" w:rsidRPr="000D1E07" w:rsidRDefault="00B00175" w:rsidP="00B00175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  <w:t>Nomor SP-IRT</w:t>
            </w:r>
          </w:p>
          <w:p w14:paraId="07B90C8C" w14:textId="77777777" w:rsidR="00B00175" w:rsidRPr="000D1E07" w:rsidRDefault="00B00175" w:rsidP="00B00175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  <w:t>Layak Sehat</w:t>
            </w:r>
          </w:p>
          <w:p w14:paraId="4EBDDB5F" w14:textId="77777777" w:rsidR="00B00175" w:rsidRPr="000D1E07" w:rsidRDefault="00B00175" w:rsidP="00B00175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  <w:t xml:space="preserve">Halal </w:t>
            </w:r>
          </w:p>
          <w:p w14:paraId="11331326" w14:textId="3E6585B7" w:rsidR="00B00175" w:rsidRPr="000D1E07" w:rsidRDefault="00B00175" w:rsidP="00B00175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  <w:t>CPPOB</w:t>
            </w:r>
          </w:p>
          <w:p w14:paraId="69D4A676" w14:textId="5D6DC0BB" w:rsidR="00F245FB" w:rsidRPr="007F1B1B" w:rsidRDefault="00F245FB" w:rsidP="007F1B1B">
            <w:pPr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</w:p>
        </w:tc>
        <w:tc>
          <w:tcPr>
            <w:tcW w:w="450" w:type="dxa"/>
          </w:tcPr>
          <w:p w14:paraId="1E02EC37" w14:textId="77777777" w:rsidR="00F9048D" w:rsidRPr="000D1E07" w:rsidRDefault="00F9048D" w:rsidP="00CD2FD2"/>
        </w:tc>
        <w:tc>
          <w:tcPr>
            <w:tcW w:w="6473" w:type="dxa"/>
          </w:tcPr>
          <w:p w14:paraId="0CC50705" w14:textId="2772DB29" w:rsidR="007F1B1B" w:rsidRPr="000D1E07" w:rsidRDefault="007F1B1B" w:rsidP="007F1B1B">
            <w:pPr>
              <w:pStyle w:val="ListParagraph"/>
              <w:numPr>
                <w:ilvl w:val="0"/>
                <w:numId w:val="10"/>
              </w:numPr>
              <w:ind w:left="426" w:hanging="153"/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  <w:t>Perijinan Tingkat Lanjut</w:t>
            </w:r>
          </w:p>
          <w:p w14:paraId="7DAB1391" w14:textId="77777777" w:rsidR="007F1B1B" w:rsidRPr="000D1E07" w:rsidRDefault="007F1B1B" w:rsidP="007F1B1B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  <w:t>ISO</w:t>
            </w:r>
          </w:p>
          <w:p w14:paraId="271AB031" w14:textId="77777777" w:rsidR="007F1B1B" w:rsidRPr="000D1E07" w:rsidRDefault="007F1B1B" w:rsidP="007F1B1B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  <w:t>Hak Merk (HAKI)</w:t>
            </w:r>
          </w:p>
          <w:p w14:paraId="45E60DDC" w14:textId="77777777" w:rsidR="007F1B1B" w:rsidRPr="000D1E07" w:rsidRDefault="007F1B1B" w:rsidP="007F1B1B">
            <w:pPr>
              <w:pStyle w:val="ListParagraph"/>
              <w:numPr>
                <w:ilvl w:val="0"/>
                <w:numId w:val="11"/>
              </w:numPr>
              <w:ind w:left="851"/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  <w:t>HACCP</w:t>
            </w:r>
          </w:p>
          <w:p w14:paraId="712CAA4E" w14:textId="16D8045A" w:rsidR="007B488C" w:rsidRPr="000D1E07" w:rsidRDefault="007F1B1B" w:rsidP="007F1B1B">
            <w:pPr>
              <w:pStyle w:val="ListParagraph"/>
              <w:numPr>
                <w:ilvl w:val="0"/>
                <w:numId w:val="10"/>
              </w:numPr>
              <w:ind w:left="426" w:hanging="153"/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asciiTheme="minorHAnsi" w:hAnsiTheme="minorHAnsi" w:cs="Calibri"/>
                <w:b/>
                <w:bCs/>
                <w:color w:val="1D3251" w:themeColor="accent1"/>
                <w:sz w:val="22"/>
                <w:szCs w:val="22"/>
              </w:rPr>
              <w:t>Legalitas Lainnya</w:t>
            </w:r>
          </w:p>
        </w:tc>
      </w:tr>
      <w:tr w:rsidR="007F1B1B" w:rsidRPr="00997E86" w14:paraId="73059A3D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56A42AAA" w14:textId="0C8F187E" w:rsidR="007F1B1B" w:rsidRPr="007F1B1B" w:rsidRDefault="007F1B1B" w:rsidP="005A0F05">
            <w:pPr>
              <w:pStyle w:val="Heading1"/>
              <w:ind w:left="284"/>
            </w:pPr>
            <w:r>
              <w:t>INFORMASI PRODUK</w:t>
            </w:r>
          </w:p>
        </w:tc>
      </w:tr>
      <w:tr w:rsidR="001377C5" w:rsidRPr="00997E86" w14:paraId="4AED914F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36D600E8" w14:textId="7BE11FD9" w:rsidR="001377C5" w:rsidRPr="001377C5" w:rsidRDefault="001377C5" w:rsidP="005A0F05">
            <w:pPr>
              <w:spacing w:line="276" w:lineRule="auto"/>
              <w:ind w:left="284"/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  <w:t>Jenis Produk</w:t>
            </w:r>
          </w:p>
        </w:tc>
      </w:tr>
      <w:tr w:rsidR="0026729C" w:rsidRPr="00997E86" w14:paraId="6EF9F828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305CB0DE" w14:textId="08C545FC" w:rsidR="0026729C" w:rsidRPr="000D1E07" w:rsidRDefault="0026729C" w:rsidP="005A0F05">
            <w:pPr>
              <w:spacing w:line="276" w:lineRule="auto"/>
              <w:ind w:left="284"/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  <w:r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  <w:t xml:space="preserve">Merk </w:t>
            </w:r>
          </w:p>
        </w:tc>
      </w:tr>
      <w:tr w:rsidR="00B31F56" w:rsidRPr="00997E86" w14:paraId="5716CAC2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0ED3314B" w14:textId="1730FB7F" w:rsidR="00B31F56" w:rsidRDefault="00B31F56" w:rsidP="005A0F05">
            <w:pPr>
              <w:spacing w:line="276" w:lineRule="auto"/>
              <w:ind w:left="284"/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  <w:t>Kelebihan Produk:</w:t>
            </w:r>
          </w:p>
        </w:tc>
      </w:tr>
      <w:tr w:rsidR="00B31F56" w:rsidRPr="00997E86" w14:paraId="20A23B0E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216AFE15" w14:textId="4C697A30" w:rsidR="00B31F56" w:rsidRDefault="00B31F56" w:rsidP="005A0F05">
            <w:pPr>
              <w:spacing w:line="276" w:lineRule="auto"/>
              <w:ind w:left="284"/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  <w:t>Segmentasi Pasar:</w:t>
            </w:r>
          </w:p>
        </w:tc>
      </w:tr>
      <w:tr w:rsidR="00B31F56" w:rsidRPr="00997E86" w14:paraId="23133571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392A33D5" w14:textId="7A356598" w:rsidR="00B31F56" w:rsidRDefault="00B31F56" w:rsidP="005A0F05">
            <w:pPr>
              <w:spacing w:line="276" w:lineRule="auto"/>
              <w:ind w:left="284"/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  <w:t>Gramasi/berat Produk:</w:t>
            </w:r>
          </w:p>
        </w:tc>
      </w:tr>
      <w:tr w:rsidR="00B31F56" w:rsidRPr="00997E86" w14:paraId="745545F2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663758C4" w14:textId="168053C3" w:rsidR="00B31F56" w:rsidRPr="000D1E07" w:rsidRDefault="00B31F56" w:rsidP="005A0F05">
            <w:pPr>
              <w:spacing w:line="276" w:lineRule="auto"/>
              <w:ind w:left="284"/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  <w:t>Harga:</w:t>
            </w:r>
          </w:p>
        </w:tc>
      </w:tr>
      <w:tr w:rsidR="007F1B1B" w:rsidRPr="00997E86" w14:paraId="1D4F23F8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3EFA244B" w14:textId="0C18B95A" w:rsidR="007F1B1B" w:rsidRPr="000D1E07" w:rsidRDefault="007F1B1B" w:rsidP="005A0F05">
            <w:pPr>
              <w:spacing w:line="276" w:lineRule="auto"/>
              <w:ind w:left="284"/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  <w:t>Kapasitas Produksi:</w:t>
            </w:r>
          </w:p>
        </w:tc>
      </w:tr>
      <w:tr w:rsidR="00F9368A" w:rsidRPr="00997E86" w14:paraId="436D5E60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243FECD5" w14:textId="3C8FBD50" w:rsidR="00F9368A" w:rsidRPr="000D1E07" w:rsidRDefault="00F9368A" w:rsidP="005A0F05">
            <w:pPr>
              <w:spacing w:line="276" w:lineRule="auto"/>
              <w:ind w:left="284"/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  <w:lastRenderedPageBreak/>
              <w:t>Omset:</w:t>
            </w:r>
          </w:p>
        </w:tc>
      </w:tr>
      <w:tr w:rsidR="00B31F56" w:rsidRPr="00997E86" w14:paraId="796C7047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70C6104E" w14:textId="64797900" w:rsidR="00B31F56" w:rsidRPr="000D1E07" w:rsidRDefault="00F9368A" w:rsidP="005A0F05">
            <w:pPr>
              <w:spacing w:line="276" w:lineRule="auto"/>
              <w:ind w:left="284"/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  <w:t>Varian produk:</w:t>
            </w:r>
          </w:p>
        </w:tc>
      </w:tr>
      <w:tr w:rsidR="00F9368A" w:rsidRPr="00997E86" w14:paraId="1CD68A2C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18700758" w14:textId="15631228" w:rsidR="00F9368A" w:rsidRPr="000D1E07" w:rsidRDefault="00F9368A" w:rsidP="005A0F05">
            <w:pPr>
              <w:spacing w:line="240" w:lineRule="auto"/>
              <w:ind w:left="284"/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  <w:t>Komposisi Produk:</w:t>
            </w:r>
          </w:p>
        </w:tc>
      </w:tr>
      <w:tr w:rsidR="00F9368A" w:rsidRPr="00997E86" w14:paraId="45A1B1B9" w14:textId="77777777" w:rsidTr="002C0BB9">
        <w:trPr>
          <w:trHeight w:val="720"/>
        </w:trPr>
        <w:tc>
          <w:tcPr>
            <w:tcW w:w="10790" w:type="dxa"/>
            <w:gridSpan w:val="5"/>
            <w:shd w:val="clear" w:color="auto" w:fill="E0E8F4"/>
            <w:vAlign w:val="center"/>
          </w:tcPr>
          <w:p w14:paraId="578287D4" w14:textId="786118F4" w:rsidR="00F9368A" w:rsidRPr="000D1E07" w:rsidRDefault="00F9368A" w:rsidP="005A0F05">
            <w:pPr>
              <w:spacing w:line="240" w:lineRule="auto"/>
              <w:ind w:left="284"/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</w:pPr>
            <w:r w:rsidRPr="000D1E07">
              <w:rPr>
                <w:rFonts w:cs="Calibri"/>
                <w:b/>
                <w:bCs/>
                <w:color w:val="1D3251" w:themeColor="accent1"/>
                <w:sz w:val="22"/>
                <w:szCs w:val="22"/>
              </w:rPr>
              <w:t xml:space="preserve">Keterangan Lainnya: </w:t>
            </w:r>
          </w:p>
        </w:tc>
      </w:tr>
    </w:tbl>
    <w:p w14:paraId="1798D1B5" w14:textId="25F89D39" w:rsidR="007841B0" w:rsidRDefault="007841B0" w:rsidP="00144072">
      <w:pPr>
        <w:pStyle w:val="Heading1"/>
        <w:sectPr w:rsidR="007841B0" w:rsidSect="00C777FF">
          <w:footerReference w:type="default" r:id="rId32"/>
          <w:footerReference w:type="first" r:id="rId33"/>
          <w:pgSz w:w="12240" w:h="15840"/>
          <w:pgMar w:top="576" w:right="720" w:bottom="576" w:left="720" w:header="144" w:footer="432" w:gutter="0"/>
          <w:cols w:space="708"/>
          <w:docGrid w:linePitch="360"/>
        </w:sectPr>
      </w:pP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800"/>
        <w:gridCol w:w="1317"/>
        <w:gridCol w:w="7683"/>
      </w:tblGrid>
      <w:tr w:rsidR="002561D2" w:rsidRPr="006C1B87" w14:paraId="3324181B" w14:textId="77777777" w:rsidTr="0059573F">
        <w:trPr>
          <w:trHeight w:val="2359"/>
          <w:jc w:val="center"/>
        </w:trPr>
        <w:tc>
          <w:tcPr>
            <w:tcW w:w="1798" w:type="dxa"/>
            <w:vAlign w:val="center"/>
          </w:tcPr>
          <w:p w14:paraId="14A66F73" w14:textId="68A724AA" w:rsidR="002561D2" w:rsidRPr="007C5E7C" w:rsidRDefault="00913302" w:rsidP="007C5E7C">
            <w:pPr>
              <w:spacing w:after="0" w:line="240" w:lineRule="auto"/>
              <w:rPr>
                <w:color w:val="000000" w:themeColor="text1"/>
                <w:sz w:val="30"/>
                <w:szCs w:val="30"/>
              </w:rPr>
            </w:pPr>
            <w:r>
              <w:rPr>
                <w:noProof/>
                <w:color w:val="000000" w:themeColor="text1"/>
                <w:sz w:val="46"/>
                <w:szCs w:val="46"/>
              </w:rPr>
              <w:lastRenderedPageBreak/>
              <w:drawing>
                <wp:anchor distT="0" distB="0" distL="114300" distR="114300" simplePos="0" relativeHeight="251662335" behindDoc="1" locked="0" layoutInCell="1" allowOverlap="1" wp14:anchorId="0A571524" wp14:editId="01981E2E">
                  <wp:simplePos x="0" y="0"/>
                  <wp:positionH relativeFrom="column">
                    <wp:posOffset>-85090</wp:posOffset>
                  </wp:positionH>
                  <wp:positionV relativeFrom="paragraph">
                    <wp:posOffset>-862330</wp:posOffset>
                  </wp:positionV>
                  <wp:extent cx="969645" cy="1859280"/>
                  <wp:effectExtent l="0" t="0" r="1905" b="7620"/>
                  <wp:wrapNone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645" cy="1859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9B8FFF" w14:textId="267880CD" w:rsidR="002561D2" w:rsidRPr="00B70F13" w:rsidRDefault="00B2731A" w:rsidP="007C5E7C">
            <w:pPr>
              <w:spacing w:after="0" w:line="240" w:lineRule="auto"/>
              <w:rPr>
                <w:b/>
                <w:bCs/>
                <w:color w:val="000000" w:themeColor="text1"/>
                <w:sz w:val="30"/>
                <w:szCs w:val="30"/>
              </w:rPr>
            </w:pPr>
            <w:r w:rsidRPr="00B70F13">
              <w:rPr>
                <w:b/>
                <w:bCs/>
                <w:noProof/>
                <w:color w:val="FFFFFF" w:themeColor="background1"/>
                <w:sz w:val="46"/>
                <w:szCs w:val="46"/>
              </w:rPr>
              <w:drawing>
                <wp:anchor distT="0" distB="0" distL="114300" distR="114300" simplePos="0" relativeHeight="251671552" behindDoc="1" locked="0" layoutInCell="1" allowOverlap="1" wp14:anchorId="7A2EA446" wp14:editId="3D4DFAFE">
                  <wp:simplePos x="0" y="0"/>
                  <wp:positionH relativeFrom="column">
                    <wp:posOffset>-511810</wp:posOffset>
                  </wp:positionH>
                  <wp:positionV relativeFrom="paragraph">
                    <wp:posOffset>904875</wp:posOffset>
                  </wp:positionV>
                  <wp:extent cx="2415540" cy="7970520"/>
                  <wp:effectExtent l="0" t="0" r="3810" b="0"/>
                  <wp:wrapNone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540" cy="7970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61D2" w:rsidRPr="00B70F13">
              <w:rPr>
                <w:b/>
                <w:bCs/>
                <w:color w:val="FFFFFF" w:themeColor="background1"/>
                <w:sz w:val="30"/>
                <w:szCs w:val="30"/>
              </w:rPr>
              <w:t>BATCH 1</w:t>
            </w:r>
          </w:p>
        </w:tc>
        <w:tc>
          <w:tcPr>
            <w:tcW w:w="8992" w:type="dxa"/>
            <w:gridSpan w:val="2"/>
          </w:tcPr>
          <w:p w14:paraId="71B4E7C7" w14:textId="4AF9400F" w:rsidR="009139D8" w:rsidRPr="0059573F" w:rsidRDefault="009139D8" w:rsidP="0059573F">
            <w:pPr>
              <w:spacing w:after="0" w:line="240" w:lineRule="auto"/>
              <w:ind w:left="1482"/>
              <w:rPr>
                <w:rFonts w:ascii="Cambria" w:hAnsi="Cambria"/>
                <w:b/>
                <w:bCs/>
                <w:color w:val="000000" w:themeColor="text1"/>
                <w:sz w:val="70"/>
                <w:szCs w:val="70"/>
              </w:rPr>
            </w:pPr>
            <w:r w:rsidRPr="0059573F">
              <w:rPr>
                <w:rFonts w:ascii="Cambria" w:hAnsi="Cambria"/>
                <w:b/>
                <w:bCs/>
                <w:color w:val="000000" w:themeColor="text1"/>
                <w:sz w:val="70"/>
                <w:szCs w:val="70"/>
              </w:rPr>
              <w:t xml:space="preserve">Laporan </w:t>
            </w:r>
          </w:p>
          <w:p w14:paraId="15EFFF5C" w14:textId="1863677C" w:rsidR="002561D2" w:rsidRPr="006C1B87" w:rsidRDefault="0059573F" w:rsidP="0059573F">
            <w:pPr>
              <w:spacing w:after="0" w:line="240" w:lineRule="auto"/>
              <w:ind w:left="1482"/>
              <w:rPr>
                <w:color w:val="000000" w:themeColor="text1"/>
                <w:sz w:val="22"/>
                <w:szCs w:val="22"/>
              </w:rPr>
            </w:pPr>
            <w:r w:rsidRPr="0059573F">
              <w:rPr>
                <w:rFonts w:ascii="Cambria" w:hAnsi="Cambria"/>
                <w:b/>
                <w:bCs/>
                <w:color w:val="000000" w:themeColor="text1"/>
                <w:sz w:val="70"/>
                <w:szCs w:val="70"/>
              </w:rPr>
              <w:drawing>
                <wp:anchor distT="0" distB="0" distL="114300" distR="114300" simplePos="0" relativeHeight="251667456" behindDoc="0" locked="0" layoutInCell="1" allowOverlap="1" wp14:anchorId="5D13F019" wp14:editId="798EB9E2">
                  <wp:simplePos x="0" y="0"/>
                  <wp:positionH relativeFrom="margin">
                    <wp:posOffset>2349500</wp:posOffset>
                  </wp:positionH>
                  <wp:positionV relativeFrom="paragraph">
                    <wp:posOffset>535305</wp:posOffset>
                  </wp:positionV>
                  <wp:extent cx="3314471" cy="899160"/>
                  <wp:effectExtent l="38100" t="38100" r="95885" b="91440"/>
                  <wp:wrapNone/>
                  <wp:docPr id="50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3C400A-E25B-4BBD-8E0B-0A76DBA70B9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123C400A-E25B-4BBD-8E0B-0A76DBA70B9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471" cy="89916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139D8" w:rsidRPr="0059573F">
              <w:rPr>
                <w:rFonts w:ascii="Cambria" w:hAnsi="Cambria"/>
                <w:b/>
                <w:bCs/>
                <w:color w:val="000000" w:themeColor="text1"/>
                <w:sz w:val="70"/>
                <w:szCs w:val="70"/>
              </w:rPr>
              <w:t>Kurasi</w:t>
            </w:r>
            <w:r w:rsidR="009139D8" w:rsidRPr="0059573F">
              <w:rPr>
                <w:color w:val="000000" w:themeColor="text1"/>
                <w:sz w:val="70"/>
                <w:szCs w:val="70"/>
              </w:rPr>
              <w:t xml:space="preserve"> </w:t>
            </w:r>
            <w:r w:rsidR="002561D2" w:rsidRPr="0059573F">
              <w:rPr>
                <w:color w:val="000000" w:themeColor="text1"/>
                <w:sz w:val="70"/>
                <w:szCs w:val="70"/>
              </w:rPr>
              <w:t xml:space="preserve"> </w:t>
            </w:r>
          </w:p>
        </w:tc>
      </w:tr>
      <w:tr w:rsidR="002561D2" w:rsidRPr="006C1B87" w14:paraId="00E82311" w14:textId="77777777" w:rsidTr="00B70F13">
        <w:trPr>
          <w:trHeight w:val="1206"/>
          <w:jc w:val="center"/>
        </w:trPr>
        <w:tc>
          <w:tcPr>
            <w:tcW w:w="10790" w:type="dxa"/>
            <w:gridSpan w:val="3"/>
            <w:shd w:val="clear" w:color="auto" w:fill="FFFFFF" w:themeFill="background1"/>
            <w:vAlign w:val="center"/>
          </w:tcPr>
          <w:p w14:paraId="1C30382F" w14:textId="36DC4743" w:rsidR="002561D2" w:rsidRPr="006C1B87" w:rsidRDefault="002561D2" w:rsidP="002561D2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74873">
              <w:rPr>
                <w:color w:val="1D3251" w:themeColor="accent1"/>
                <w:sz w:val="48"/>
                <w:szCs w:val="48"/>
              </w:rPr>
              <w:t xml:space="preserve">1. Produksi </w:t>
            </w:r>
          </w:p>
        </w:tc>
      </w:tr>
      <w:tr w:rsidR="006C1B87" w:rsidRPr="006C1B87" w14:paraId="37366676" w14:textId="77777777" w:rsidTr="0059573F">
        <w:trPr>
          <w:trHeight w:val="1206"/>
          <w:jc w:val="center"/>
        </w:trPr>
        <w:tc>
          <w:tcPr>
            <w:tcW w:w="3114" w:type="dxa"/>
            <w:gridSpan w:val="2"/>
          </w:tcPr>
          <w:p w14:paraId="3D646BCF" w14:textId="77777777" w:rsidR="00D025F5" w:rsidRDefault="00D025F5" w:rsidP="00E928BB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  <w:p w14:paraId="69477A9C" w14:textId="56E57FCB" w:rsidR="00391E19" w:rsidRPr="00255440" w:rsidRDefault="00391E19" w:rsidP="00E928BB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Supply Bahan Baku</w:t>
            </w:r>
          </w:p>
          <w:p w14:paraId="4EF64AC1" w14:textId="77777777" w:rsidR="00391E19" w:rsidRPr="00255440" w:rsidRDefault="00391E19" w:rsidP="00E928BB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269F31F3" w14:textId="77777777" w:rsidR="00D025F5" w:rsidRDefault="00D025F5" w:rsidP="00620CF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  <w:p w14:paraId="5F6AF0FC" w14:textId="5088AE9A" w:rsidR="00391E19" w:rsidRPr="006C1B87" w:rsidRDefault="00E928BB" w:rsidP="00620CF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2029556423"/>
              <w:placeholder>
                <w:docPart w:val="F1AA6E860A21400EAFACAA68CDEB3FBC"/>
              </w:placeholder>
              <w:temporary/>
              <w:showingPlcHdr/>
              <w15:appearance w15:val="hidden"/>
            </w:sdtPr>
            <w:sdtContent>
              <w:p w14:paraId="38D45A73" w14:textId="77777777" w:rsidR="00620CF3" w:rsidRPr="006C1B87" w:rsidRDefault="00620CF3" w:rsidP="00620CF3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  <w:p w14:paraId="599EABEC" w14:textId="4FF9F6F5" w:rsidR="00620CF3" w:rsidRPr="006C1B87" w:rsidRDefault="00620CF3" w:rsidP="00620CF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FD0BA8" w:rsidRPr="006C1B87" w14:paraId="47ABF92D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5D10E272" w14:textId="77777777" w:rsidR="00620CF3" w:rsidRPr="00255440" w:rsidRDefault="00620CF3" w:rsidP="00620CF3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Proses Pengolahan Bahan Baku</w:t>
            </w:r>
          </w:p>
          <w:p w14:paraId="5AB3BF5A" w14:textId="77777777" w:rsidR="00620CF3" w:rsidRPr="00255440" w:rsidRDefault="00620CF3" w:rsidP="00E928BB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229A27AB" w14:textId="77777777" w:rsidR="00620CF3" w:rsidRPr="006C1B87" w:rsidRDefault="00620CF3" w:rsidP="00620CF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700236463"/>
              <w:placeholder>
                <w:docPart w:val="3AADE8E4E56C414B862C00C741F7A69A"/>
              </w:placeholder>
              <w:temporary/>
              <w:showingPlcHdr/>
              <w15:appearance w15:val="hidden"/>
            </w:sdtPr>
            <w:sdtContent>
              <w:p w14:paraId="0EF08917" w14:textId="77777777" w:rsidR="00620CF3" w:rsidRPr="006C1B87" w:rsidRDefault="00620CF3" w:rsidP="00620CF3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  <w:p w14:paraId="3CC0B351" w14:textId="77777777" w:rsidR="00620CF3" w:rsidRPr="006C1B87" w:rsidRDefault="00620CF3" w:rsidP="00620CF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FD0BA8" w:rsidRPr="006C1B87" w14:paraId="3F4662E2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0A4C455B" w14:textId="77777777" w:rsidR="00620CF3" w:rsidRPr="00255440" w:rsidRDefault="00620CF3" w:rsidP="00620CF3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Kapasitas Produksi</w:t>
            </w:r>
          </w:p>
          <w:p w14:paraId="553DCFF0" w14:textId="77777777" w:rsidR="00620CF3" w:rsidRPr="00255440" w:rsidRDefault="00620CF3" w:rsidP="00620CF3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3C1E40CE" w14:textId="77777777" w:rsidR="00620CF3" w:rsidRPr="006C1B87" w:rsidRDefault="00620CF3" w:rsidP="00620CF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34331956"/>
              <w:placeholder>
                <w:docPart w:val="354EBBFEC785450CAB95A1C992C9C915"/>
              </w:placeholder>
              <w:temporary/>
              <w:showingPlcHdr/>
              <w15:appearance w15:val="hidden"/>
            </w:sdtPr>
            <w:sdtContent>
              <w:p w14:paraId="6FA8E09F" w14:textId="77777777" w:rsidR="00620CF3" w:rsidRPr="006C1B87" w:rsidRDefault="00620CF3" w:rsidP="00620CF3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  <w:p w14:paraId="3F5F1F73" w14:textId="77777777" w:rsidR="00620CF3" w:rsidRPr="006C1B87" w:rsidRDefault="00620CF3" w:rsidP="00620CF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FD0BA8" w:rsidRPr="006C1B87" w14:paraId="05D5B855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730D58D6" w14:textId="77777777" w:rsidR="00B85964" w:rsidRPr="00255440" w:rsidRDefault="00B85964" w:rsidP="00B8596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Konsistensi Produksi</w:t>
            </w:r>
          </w:p>
          <w:p w14:paraId="1438B207" w14:textId="77777777" w:rsidR="00B85964" w:rsidRPr="00255440" w:rsidRDefault="00B85964" w:rsidP="00620CF3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72A7548F" w14:textId="77777777" w:rsidR="00B85964" w:rsidRPr="006C1B87" w:rsidRDefault="00B85964" w:rsidP="00B85964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677708047"/>
              <w:placeholder>
                <w:docPart w:val="46B87B67EAF34FDD9787150D22B79F66"/>
              </w:placeholder>
              <w:temporary/>
              <w:showingPlcHdr/>
              <w15:appearance w15:val="hidden"/>
            </w:sdtPr>
            <w:sdtContent>
              <w:p w14:paraId="1863EA83" w14:textId="77777777" w:rsidR="00B85964" w:rsidRPr="006C1B87" w:rsidRDefault="00B85964" w:rsidP="00B85964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  <w:p w14:paraId="5E1279C1" w14:textId="77777777" w:rsidR="00B85964" w:rsidRPr="006C1B87" w:rsidRDefault="00B85964" w:rsidP="00620CF3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FD0BA8" w:rsidRPr="006C1B87" w14:paraId="673E4497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5ADA544F" w14:textId="77777777" w:rsidR="00B85964" w:rsidRPr="00255440" w:rsidRDefault="00B85964" w:rsidP="00B8596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Tempat Produksi</w:t>
            </w:r>
          </w:p>
          <w:p w14:paraId="75DB178A" w14:textId="77777777" w:rsidR="00B85964" w:rsidRPr="00255440" w:rsidRDefault="00B85964" w:rsidP="00B8596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10D3F0EE" w14:textId="77777777" w:rsidR="00B85964" w:rsidRPr="006C1B87" w:rsidRDefault="00B85964" w:rsidP="00B85964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1902715155"/>
              <w:placeholder>
                <w:docPart w:val="3736D183DA6A47BD957033F1C949C1D0"/>
              </w:placeholder>
              <w:temporary/>
              <w:showingPlcHdr/>
              <w15:appearance w15:val="hidden"/>
            </w:sdtPr>
            <w:sdtContent>
              <w:p w14:paraId="2DCE9E59" w14:textId="77777777" w:rsidR="00B85964" w:rsidRPr="006C1B87" w:rsidRDefault="00B85964" w:rsidP="00B85964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  <w:p w14:paraId="71230330" w14:textId="77777777" w:rsidR="00B85964" w:rsidRPr="006C1B87" w:rsidRDefault="00B85964" w:rsidP="00B85964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6C1B87" w:rsidRPr="006C1B87" w14:paraId="0B0A84BE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016693C3" w14:textId="77777777" w:rsidR="00B85964" w:rsidRPr="00255440" w:rsidRDefault="00B85964" w:rsidP="00B8596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Keterlibatan Teknologi</w:t>
            </w:r>
          </w:p>
          <w:p w14:paraId="480F9662" w14:textId="77777777" w:rsidR="00B85964" w:rsidRPr="00255440" w:rsidRDefault="00B85964" w:rsidP="00B8596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1794DD8C" w14:textId="77777777" w:rsidR="00B85964" w:rsidRPr="006C1B87" w:rsidRDefault="00B85964" w:rsidP="00B85964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902671622"/>
              <w:placeholder>
                <w:docPart w:val="1EB4DB316A454F28A9CCE8753CE4DCB0"/>
              </w:placeholder>
              <w:temporary/>
              <w:showingPlcHdr/>
              <w15:appearance w15:val="hidden"/>
            </w:sdtPr>
            <w:sdtContent>
              <w:p w14:paraId="19090B7D" w14:textId="4503FA1C" w:rsidR="00B85964" w:rsidRPr="006C1B87" w:rsidRDefault="00B85964" w:rsidP="00B85964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6C1B87" w:rsidRPr="006C1B87" w14:paraId="5CCCA63A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5EDB9C1E" w14:textId="77777777" w:rsidR="00B85964" w:rsidRPr="00255440" w:rsidRDefault="00B85964" w:rsidP="00B8596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Dampak sosial dan Lingkungan</w:t>
            </w:r>
          </w:p>
          <w:p w14:paraId="1A8D181C" w14:textId="77777777" w:rsidR="00B85964" w:rsidRPr="00255440" w:rsidRDefault="00B85964" w:rsidP="00B8596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77B70656" w14:textId="77777777" w:rsidR="00B85964" w:rsidRPr="006C1B87" w:rsidRDefault="00B85964" w:rsidP="00B85964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090698441"/>
              <w:placeholder>
                <w:docPart w:val="E24375A5BB344EF19158E58EF7815267"/>
              </w:placeholder>
              <w:temporary/>
              <w:showingPlcHdr/>
              <w15:appearance w15:val="hidden"/>
            </w:sdtPr>
            <w:sdtContent>
              <w:p w14:paraId="31E29721" w14:textId="437B0083" w:rsidR="00B85964" w:rsidRPr="006C1B87" w:rsidRDefault="00B85964" w:rsidP="00B85964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2561D2" w:rsidRPr="006C1B87" w14:paraId="02A01C06" w14:textId="77777777" w:rsidTr="00B70F13">
        <w:trPr>
          <w:trHeight w:val="1206"/>
          <w:jc w:val="center"/>
        </w:trPr>
        <w:tc>
          <w:tcPr>
            <w:tcW w:w="10790" w:type="dxa"/>
            <w:gridSpan w:val="3"/>
            <w:shd w:val="clear" w:color="auto" w:fill="FFFFFF" w:themeFill="background1"/>
            <w:vAlign w:val="center"/>
          </w:tcPr>
          <w:p w14:paraId="7F60F8BA" w14:textId="77777777" w:rsidR="00195FC3" w:rsidRPr="0056021A" w:rsidRDefault="002561D2" w:rsidP="002561D2">
            <w:pPr>
              <w:spacing w:after="0" w:line="240" w:lineRule="auto"/>
              <w:rPr>
                <w:color w:val="1D3251" w:themeColor="accent1"/>
                <w:sz w:val="48"/>
                <w:szCs w:val="48"/>
              </w:rPr>
            </w:pPr>
            <w:r w:rsidRPr="0056021A">
              <w:rPr>
                <w:color w:val="1D3251" w:themeColor="accent1"/>
                <w:sz w:val="48"/>
                <w:szCs w:val="48"/>
              </w:rPr>
              <w:lastRenderedPageBreak/>
              <w:t xml:space="preserve">2. Inovasi </w:t>
            </w:r>
          </w:p>
          <w:p w14:paraId="2D2BC137" w14:textId="7D6DFBC7" w:rsidR="002561D2" w:rsidRPr="006C1B87" w:rsidRDefault="002561D2" w:rsidP="002561D2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56021A">
              <w:rPr>
                <w:color w:val="1D3251" w:themeColor="accent1"/>
                <w:sz w:val="48"/>
                <w:szCs w:val="48"/>
              </w:rPr>
              <w:t>&amp; Orisinalitas</w:t>
            </w:r>
          </w:p>
        </w:tc>
      </w:tr>
      <w:tr w:rsidR="006C1B87" w:rsidRPr="006C1B87" w14:paraId="1F41BAA8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30263807" w14:textId="77777777" w:rsidR="00D025F5" w:rsidRDefault="00D025F5" w:rsidP="00C90152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  <w:p w14:paraId="691EFDE6" w14:textId="444BEF40" w:rsidR="00C90152" w:rsidRPr="00255440" w:rsidRDefault="00C90152" w:rsidP="00C90152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Kearifan Lokal</w:t>
            </w:r>
          </w:p>
          <w:p w14:paraId="447F2789" w14:textId="131A0ADA" w:rsidR="00C90152" w:rsidRPr="00255440" w:rsidRDefault="00C90152" w:rsidP="00C90152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  <w:p w14:paraId="4E66254C" w14:textId="77777777" w:rsidR="00C90152" w:rsidRPr="00255440" w:rsidRDefault="00C90152" w:rsidP="00C90152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4A056589" w14:textId="77777777" w:rsidR="00D025F5" w:rsidRDefault="00D025F5" w:rsidP="00C90152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  <w:p w14:paraId="5D1C827E" w14:textId="45402CD9" w:rsidR="00C90152" w:rsidRPr="006C1B87" w:rsidRDefault="00C90152" w:rsidP="00C90152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2050140472"/>
              <w:placeholder>
                <w:docPart w:val="F82D676CB8A742EEB15E45EADD130E91"/>
              </w:placeholder>
              <w:temporary/>
              <w:showingPlcHdr/>
              <w15:appearance w15:val="hidden"/>
            </w:sdtPr>
            <w:sdtContent>
              <w:p w14:paraId="3FB1B38B" w14:textId="29C6FFCE" w:rsidR="00C90152" w:rsidRPr="006C1B87" w:rsidRDefault="00C90152" w:rsidP="00C90152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6C1B87" w:rsidRPr="006C1B87" w14:paraId="0C362669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0126DCAE" w14:textId="77777777" w:rsidR="00D92DF4" w:rsidRPr="00255440" w:rsidRDefault="00D92DF4" w:rsidP="00D92DF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Kreativitas</w:t>
            </w:r>
          </w:p>
          <w:p w14:paraId="40EC9260" w14:textId="77777777" w:rsidR="00C90152" w:rsidRPr="00255440" w:rsidRDefault="00C90152" w:rsidP="00C90152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2AA8FA7B" w14:textId="77777777" w:rsidR="00D92DF4" w:rsidRPr="006C1B87" w:rsidRDefault="00D92DF4" w:rsidP="00D92DF4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1385842187"/>
              <w:placeholder>
                <w:docPart w:val="296F9EEAA5184249A665B6A097061B86"/>
              </w:placeholder>
              <w:temporary/>
              <w:showingPlcHdr/>
              <w15:appearance w15:val="hidden"/>
            </w:sdtPr>
            <w:sdtContent>
              <w:p w14:paraId="4EB83781" w14:textId="2F9E0206" w:rsidR="00C90152" w:rsidRPr="006C1B87" w:rsidRDefault="00D92DF4" w:rsidP="00D92DF4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6C1B87" w:rsidRPr="006C1B87" w14:paraId="1DAE38B4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2167D22E" w14:textId="77777777" w:rsidR="00D92DF4" w:rsidRPr="00255440" w:rsidRDefault="00D92DF4" w:rsidP="00D92DF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Cita Rasa</w:t>
            </w:r>
          </w:p>
          <w:p w14:paraId="400B0775" w14:textId="77777777" w:rsidR="00C90152" w:rsidRPr="00255440" w:rsidRDefault="00C90152" w:rsidP="00C90152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0E7F2ADA" w14:textId="77777777" w:rsidR="00D92DF4" w:rsidRPr="006C1B87" w:rsidRDefault="00D92DF4" w:rsidP="00D92DF4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1116864203"/>
              <w:placeholder>
                <w:docPart w:val="B18C56ABB8D0431AAAA74E4A854AEA11"/>
              </w:placeholder>
              <w:temporary/>
              <w:showingPlcHdr/>
              <w15:appearance w15:val="hidden"/>
            </w:sdtPr>
            <w:sdtContent>
              <w:p w14:paraId="0229EE79" w14:textId="3F9B9DAD" w:rsidR="00C90152" w:rsidRPr="006C1B87" w:rsidRDefault="00D92DF4" w:rsidP="00D92DF4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6C1B87" w:rsidRPr="006C1B87" w14:paraId="34CAE9B4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34AA86D4" w14:textId="77777777" w:rsidR="00D92DF4" w:rsidRPr="00255440" w:rsidRDefault="00D92DF4" w:rsidP="00D92DF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Varian Produk</w:t>
            </w:r>
          </w:p>
          <w:p w14:paraId="66456ED2" w14:textId="77777777" w:rsidR="00D92DF4" w:rsidRPr="00255440" w:rsidRDefault="00D92DF4" w:rsidP="00D92DF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752E9938" w14:textId="77777777" w:rsidR="00D92DF4" w:rsidRPr="006C1B87" w:rsidRDefault="00D92DF4" w:rsidP="00D92DF4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485980407"/>
              <w:placeholder>
                <w:docPart w:val="B23BA86E2A23460B9C72C530DC2DDA69"/>
              </w:placeholder>
              <w:temporary/>
              <w:showingPlcHdr/>
              <w15:appearance w15:val="hidden"/>
            </w:sdtPr>
            <w:sdtContent>
              <w:p w14:paraId="10B96E58" w14:textId="17B8F14F" w:rsidR="00D92DF4" w:rsidRPr="006C1B87" w:rsidRDefault="00D92DF4" w:rsidP="00D92DF4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6C1B87" w:rsidRPr="006C1B87" w14:paraId="67158D23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74BEC4A1" w14:textId="77777777" w:rsidR="00D92DF4" w:rsidRPr="00255440" w:rsidRDefault="00D92DF4" w:rsidP="00D92DF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 xml:space="preserve">Keunikan </w:t>
            </w:r>
          </w:p>
          <w:p w14:paraId="1FC408AF" w14:textId="77777777" w:rsidR="00D92DF4" w:rsidRPr="00255440" w:rsidRDefault="00D92DF4" w:rsidP="00D92DF4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7676" w:type="dxa"/>
          </w:tcPr>
          <w:p w14:paraId="114B06F8" w14:textId="77777777" w:rsidR="00D92DF4" w:rsidRPr="006C1B87" w:rsidRDefault="00D92DF4" w:rsidP="00D92DF4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096321597"/>
              <w:placeholder>
                <w:docPart w:val="A169819111A9478887C97394B1AA421C"/>
              </w:placeholder>
              <w:temporary/>
              <w:showingPlcHdr/>
              <w15:appearance w15:val="hidden"/>
            </w:sdtPr>
            <w:sdtContent>
              <w:p w14:paraId="3E8DF5A5" w14:textId="06570D26" w:rsidR="00D92DF4" w:rsidRPr="006C1B87" w:rsidRDefault="00D92DF4" w:rsidP="00D92DF4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2D17BC" w:rsidRPr="006C1B87" w14:paraId="456E1D6D" w14:textId="77777777" w:rsidTr="00D025F5">
        <w:trPr>
          <w:trHeight w:val="1206"/>
          <w:jc w:val="center"/>
        </w:trPr>
        <w:tc>
          <w:tcPr>
            <w:tcW w:w="10790" w:type="dxa"/>
            <w:gridSpan w:val="3"/>
            <w:shd w:val="clear" w:color="auto" w:fill="FFFFFF" w:themeFill="background1"/>
            <w:vAlign w:val="center"/>
          </w:tcPr>
          <w:p w14:paraId="66C1D01F" w14:textId="77777777" w:rsidR="00195FC3" w:rsidRPr="00D025F5" w:rsidRDefault="002D17BC" w:rsidP="00195FC3">
            <w:pPr>
              <w:spacing w:after="0" w:line="240" w:lineRule="auto"/>
              <w:rPr>
                <w:color w:val="1D3251" w:themeColor="accent1"/>
                <w:sz w:val="46"/>
                <w:szCs w:val="46"/>
              </w:rPr>
            </w:pPr>
            <w:r w:rsidRPr="00D025F5">
              <w:rPr>
                <w:color w:val="1D3251" w:themeColor="accent1"/>
                <w:sz w:val="46"/>
                <w:szCs w:val="46"/>
              </w:rPr>
              <w:t>3.</w:t>
            </w:r>
            <w:r w:rsidRPr="00D025F5">
              <w:rPr>
                <w:color w:val="1D3251" w:themeColor="accent1"/>
                <w:sz w:val="22"/>
                <w:szCs w:val="22"/>
              </w:rPr>
              <w:t xml:space="preserve"> </w:t>
            </w:r>
            <w:r w:rsidRPr="00D025F5">
              <w:rPr>
                <w:color w:val="1D3251" w:themeColor="accent1"/>
                <w:sz w:val="46"/>
                <w:szCs w:val="46"/>
              </w:rPr>
              <w:t xml:space="preserve">Legalitas &amp; </w:t>
            </w:r>
          </w:p>
          <w:p w14:paraId="650D2C6C" w14:textId="18B805C3" w:rsidR="002D17BC" w:rsidRPr="00195FC3" w:rsidRDefault="002D17BC" w:rsidP="00195FC3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D025F5">
              <w:rPr>
                <w:color w:val="1D3251" w:themeColor="accent1"/>
                <w:sz w:val="46"/>
                <w:szCs w:val="46"/>
              </w:rPr>
              <w:t>Sertifikasi</w:t>
            </w:r>
          </w:p>
        </w:tc>
      </w:tr>
      <w:tr w:rsidR="002D17BC" w:rsidRPr="006C1B87" w14:paraId="097A95B2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675A9292" w14:textId="77777777" w:rsidR="00D025F5" w:rsidRDefault="00D025F5" w:rsidP="00C90152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  <w:p w14:paraId="205454C4" w14:textId="79DB2655" w:rsidR="002D17BC" w:rsidRPr="00255440" w:rsidRDefault="00E50EE4" w:rsidP="00C90152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Perijinan Dasar UMKM</w:t>
            </w:r>
          </w:p>
        </w:tc>
        <w:tc>
          <w:tcPr>
            <w:tcW w:w="7676" w:type="dxa"/>
          </w:tcPr>
          <w:p w14:paraId="15C97E4D" w14:textId="77777777" w:rsidR="00D025F5" w:rsidRDefault="00D025F5" w:rsidP="002D17BC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  <w:p w14:paraId="021B23F6" w14:textId="18B5E972" w:rsidR="002D17BC" w:rsidRPr="006C1B87" w:rsidRDefault="002D17BC" w:rsidP="002D17BC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337062945"/>
              <w:placeholder>
                <w:docPart w:val="92271FD1FEF1447A9F516C54F7494EA3"/>
              </w:placeholder>
              <w:temporary/>
              <w:showingPlcHdr/>
              <w15:appearance w15:val="hidden"/>
            </w:sdtPr>
            <w:sdtContent>
              <w:p w14:paraId="5E449E52" w14:textId="663F393B" w:rsidR="002D17BC" w:rsidRPr="006C1B87" w:rsidRDefault="002D17BC" w:rsidP="002D17BC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E50EE4" w:rsidRPr="006C1B87" w14:paraId="1B0D3780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29298AED" w14:textId="3583A1D6" w:rsidR="00E50EE4" w:rsidRDefault="00BE31AE" w:rsidP="00C90152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Perijinan tingkat lanjut</w:t>
            </w:r>
          </w:p>
        </w:tc>
        <w:tc>
          <w:tcPr>
            <w:tcW w:w="7676" w:type="dxa"/>
          </w:tcPr>
          <w:p w14:paraId="67E65DA4" w14:textId="77777777" w:rsidR="00E50EE4" w:rsidRPr="006C1B87" w:rsidRDefault="00E50EE4" w:rsidP="00E50EE4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116667654"/>
              <w:placeholder>
                <w:docPart w:val="C235BDCF9612435FB4710BEEFA27B3F1"/>
              </w:placeholder>
              <w:temporary/>
              <w:showingPlcHdr/>
              <w15:appearance w15:val="hidden"/>
            </w:sdtPr>
            <w:sdtContent>
              <w:p w14:paraId="39C37932" w14:textId="0BA34376" w:rsidR="00E50EE4" w:rsidRPr="006C1B87" w:rsidRDefault="00E50EE4" w:rsidP="00E50EE4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7C5E7C" w:rsidRPr="006C1B87" w14:paraId="0ADE895B" w14:textId="77777777" w:rsidTr="00D025F5">
        <w:trPr>
          <w:trHeight w:val="1206"/>
          <w:jc w:val="center"/>
        </w:trPr>
        <w:tc>
          <w:tcPr>
            <w:tcW w:w="10790" w:type="dxa"/>
            <w:gridSpan w:val="3"/>
            <w:shd w:val="clear" w:color="auto" w:fill="FFFFFF" w:themeFill="background1"/>
            <w:vAlign w:val="center"/>
          </w:tcPr>
          <w:p w14:paraId="6EE60F1C" w14:textId="6DFF192D" w:rsidR="007C5E7C" w:rsidRPr="00D025F5" w:rsidRDefault="00E50EE4" w:rsidP="00195FC3">
            <w:pPr>
              <w:spacing w:after="0" w:line="240" w:lineRule="auto"/>
              <w:rPr>
                <w:color w:val="1D3251" w:themeColor="accent1"/>
                <w:sz w:val="22"/>
                <w:szCs w:val="22"/>
              </w:rPr>
            </w:pPr>
            <w:r w:rsidRPr="00D025F5">
              <w:rPr>
                <w:color w:val="1D3251" w:themeColor="accent1"/>
                <w:sz w:val="46"/>
                <w:szCs w:val="46"/>
              </w:rPr>
              <w:t xml:space="preserve">4. </w:t>
            </w:r>
            <w:r w:rsidR="007C5E7C" w:rsidRPr="00D025F5">
              <w:rPr>
                <w:color w:val="1D3251" w:themeColor="accent1"/>
                <w:sz w:val="46"/>
                <w:szCs w:val="46"/>
              </w:rPr>
              <w:t xml:space="preserve">Kemasan </w:t>
            </w:r>
          </w:p>
        </w:tc>
      </w:tr>
      <w:tr w:rsidR="00BE31AE" w:rsidRPr="006C1B87" w14:paraId="1A29C0EB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1B3366EF" w14:textId="2C0B8FAA" w:rsidR="00BE31AE" w:rsidRPr="00255440" w:rsidRDefault="00BE31AE" w:rsidP="00BE31AE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Jenis Kemasan</w:t>
            </w:r>
          </w:p>
        </w:tc>
        <w:tc>
          <w:tcPr>
            <w:tcW w:w="7676" w:type="dxa"/>
          </w:tcPr>
          <w:p w14:paraId="23883B08" w14:textId="77777777" w:rsidR="00BE31AE" w:rsidRPr="006C1B87" w:rsidRDefault="00BE31AE" w:rsidP="00BE31AE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63774362"/>
              <w:placeholder>
                <w:docPart w:val="E15C0422DDBB412CB7DE7286A75919C8"/>
              </w:placeholder>
              <w:temporary/>
              <w:showingPlcHdr/>
              <w15:appearance w15:val="hidden"/>
            </w:sdtPr>
            <w:sdtContent>
              <w:p w14:paraId="1E00A795" w14:textId="3C4D7334" w:rsidR="00BE31AE" w:rsidRPr="006C1B87" w:rsidRDefault="00BE31AE" w:rsidP="00BE31AE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BE31AE" w:rsidRPr="006C1B87" w14:paraId="516ED00E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4A2E4F1B" w14:textId="48B8A1E0" w:rsidR="00BE31AE" w:rsidRPr="00255440" w:rsidRDefault="00BE31AE" w:rsidP="00BE31AE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lastRenderedPageBreak/>
              <w:t>Visual/Desain Kemasan</w:t>
            </w:r>
          </w:p>
        </w:tc>
        <w:tc>
          <w:tcPr>
            <w:tcW w:w="7676" w:type="dxa"/>
          </w:tcPr>
          <w:p w14:paraId="5EC32CC8" w14:textId="77777777" w:rsidR="00BE31AE" w:rsidRPr="006C1B87" w:rsidRDefault="00BE31AE" w:rsidP="00BE31AE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516849631"/>
              <w:placeholder>
                <w:docPart w:val="F24B0CBE227045CFA5EA9365639E5FA1"/>
              </w:placeholder>
              <w:temporary/>
              <w:showingPlcHdr/>
              <w15:appearance w15:val="hidden"/>
            </w:sdtPr>
            <w:sdtContent>
              <w:p w14:paraId="6D9D9520" w14:textId="0099CAFA" w:rsidR="00BE31AE" w:rsidRPr="006C1B87" w:rsidRDefault="00BE31AE" w:rsidP="00BE31AE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BE31AE" w:rsidRPr="006C1B87" w14:paraId="4B50F189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5A32AEDA" w14:textId="7DD872CA" w:rsidR="00BE31AE" w:rsidRPr="00255440" w:rsidRDefault="00111E4A" w:rsidP="00BE31AE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Atribut Kemasan</w:t>
            </w:r>
          </w:p>
        </w:tc>
        <w:tc>
          <w:tcPr>
            <w:tcW w:w="7676" w:type="dxa"/>
          </w:tcPr>
          <w:p w14:paraId="678DECE1" w14:textId="77777777" w:rsidR="00BE31AE" w:rsidRPr="006C1B87" w:rsidRDefault="00BE31AE" w:rsidP="00BE31AE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608955215"/>
              <w:placeholder>
                <w:docPart w:val="05A3E44C5FF3465C94680C14D5888CA6"/>
              </w:placeholder>
              <w:temporary/>
              <w:showingPlcHdr/>
              <w15:appearance w15:val="hidden"/>
            </w:sdtPr>
            <w:sdtContent>
              <w:p w14:paraId="656ABFE7" w14:textId="4AC56627" w:rsidR="00BE31AE" w:rsidRPr="006C1B87" w:rsidRDefault="00BE31AE" w:rsidP="00BE31AE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BE31AE" w:rsidRPr="006C1B87" w14:paraId="65DDA28D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090FDC32" w14:textId="46F87DCF" w:rsidR="00BE31AE" w:rsidRPr="00255440" w:rsidRDefault="00111E4A" w:rsidP="00BE31AE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Daya tahan Kemasan</w:t>
            </w:r>
          </w:p>
        </w:tc>
        <w:tc>
          <w:tcPr>
            <w:tcW w:w="7676" w:type="dxa"/>
          </w:tcPr>
          <w:p w14:paraId="42E468A9" w14:textId="77777777" w:rsidR="00BE31AE" w:rsidRPr="006C1B87" w:rsidRDefault="00BE31AE" w:rsidP="00BE31AE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90374239"/>
              <w:placeholder>
                <w:docPart w:val="6DAB9C95AE3243E0A4EAD54CB7079DC1"/>
              </w:placeholder>
              <w:temporary/>
              <w:showingPlcHdr/>
              <w15:appearance w15:val="hidden"/>
            </w:sdtPr>
            <w:sdtContent>
              <w:p w14:paraId="407F11E0" w14:textId="4F8FE485" w:rsidR="00BE31AE" w:rsidRPr="006C1B87" w:rsidRDefault="00BE31AE" w:rsidP="00BE31AE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111E4A" w:rsidRPr="006C1B87" w14:paraId="0A644966" w14:textId="77777777" w:rsidTr="00D025F5">
        <w:trPr>
          <w:trHeight w:val="1206"/>
          <w:jc w:val="center"/>
        </w:trPr>
        <w:tc>
          <w:tcPr>
            <w:tcW w:w="10790" w:type="dxa"/>
            <w:gridSpan w:val="3"/>
            <w:shd w:val="clear" w:color="auto" w:fill="FFFFFF" w:themeFill="background1"/>
            <w:vAlign w:val="center"/>
          </w:tcPr>
          <w:p w14:paraId="7E3BD325" w14:textId="77777777" w:rsidR="00195FC3" w:rsidRPr="00D025F5" w:rsidRDefault="00111E4A" w:rsidP="00195FC3">
            <w:pPr>
              <w:spacing w:after="0" w:line="240" w:lineRule="auto"/>
              <w:rPr>
                <w:color w:val="1D3251" w:themeColor="accent1"/>
                <w:sz w:val="46"/>
                <w:szCs w:val="46"/>
              </w:rPr>
            </w:pPr>
            <w:r w:rsidRPr="00D025F5">
              <w:rPr>
                <w:color w:val="1D3251" w:themeColor="accent1"/>
                <w:sz w:val="46"/>
                <w:szCs w:val="46"/>
              </w:rPr>
              <w:t xml:space="preserve">5. </w:t>
            </w:r>
            <w:r w:rsidRPr="00D025F5">
              <w:rPr>
                <w:color w:val="1D3251" w:themeColor="accent1"/>
                <w:sz w:val="46"/>
                <w:szCs w:val="46"/>
              </w:rPr>
              <w:t>Manajemen</w:t>
            </w:r>
          </w:p>
          <w:p w14:paraId="0222C175" w14:textId="58204034" w:rsidR="00111E4A" w:rsidRPr="00195FC3" w:rsidRDefault="00111E4A" w:rsidP="00195FC3">
            <w:pPr>
              <w:spacing w:after="0" w:line="240" w:lineRule="auto"/>
              <w:rPr>
                <w:color w:val="FFFFFF" w:themeColor="background1"/>
                <w:sz w:val="46"/>
                <w:szCs w:val="46"/>
              </w:rPr>
            </w:pPr>
            <w:r w:rsidRPr="00D025F5">
              <w:rPr>
                <w:color w:val="1D3251" w:themeColor="accent1"/>
                <w:sz w:val="46"/>
                <w:szCs w:val="46"/>
              </w:rPr>
              <w:t>Usaha</w:t>
            </w:r>
          </w:p>
        </w:tc>
      </w:tr>
      <w:tr w:rsidR="00111E4A" w:rsidRPr="006C1B87" w14:paraId="103B9385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362B1D76" w14:textId="77777777" w:rsidR="00D025F5" w:rsidRDefault="00D025F5" w:rsidP="00111E4A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  <w:p w14:paraId="44873066" w14:textId="6E75BEF1" w:rsidR="00111E4A" w:rsidRPr="00255440" w:rsidRDefault="00704AE9" w:rsidP="00111E4A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Struktur Organisasi</w:t>
            </w:r>
          </w:p>
        </w:tc>
        <w:tc>
          <w:tcPr>
            <w:tcW w:w="7676" w:type="dxa"/>
          </w:tcPr>
          <w:p w14:paraId="4D7919DC" w14:textId="77777777" w:rsidR="00D32139" w:rsidRDefault="00D32139" w:rsidP="00111E4A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  <w:p w14:paraId="3254B4F1" w14:textId="3C98D03A" w:rsidR="00111E4A" w:rsidRPr="006C1B87" w:rsidRDefault="00111E4A" w:rsidP="00111E4A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79040260"/>
              <w:placeholder>
                <w:docPart w:val="8575C985A71D4E8D99085D99A9CEFF74"/>
              </w:placeholder>
              <w:temporary/>
              <w:showingPlcHdr/>
              <w15:appearance w15:val="hidden"/>
            </w:sdtPr>
            <w:sdtContent>
              <w:p w14:paraId="1158A195" w14:textId="76AE47E8" w:rsidR="00111E4A" w:rsidRPr="006C1B87" w:rsidRDefault="00111E4A" w:rsidP="00111E4A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111E4A" w:rsidRPr="006C1B87" w14:paraId="77489A06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2F53EFA4" w14:textId="31A875A9" w:rsidR="00111E4A" w:rsidRPr="00255440" w:rsidRDefault="00704AE9" w:rsidP="00111E4A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Administrasi</w:t>
            </w:r>
          </w:p>
        </w:tc>
        <w:tc>
          <w:tcPr>
            <w:tcW w:w="7676" w:type="dxa"/>
          </w:tcPr>
          <w:p w14:paraId="4862BB30" w14:textId="77777777" w:rsidR="00111E4A" w:rsidRPr="006C1B87" w:rsidRDefault="00111E4A" w:rsidP="00111E4A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1706283766"/>
              <w:placeholder>
                <w:docPart w:val="6D5ECBD8F9FB4DF2A812EA0407AE7425"/>
              </w:placeholder>
              <w:temporary/>
              <w:showingPlcHdr/>
              <w15:appearance w15:val="hidden"/>
            </w:sdtPr>
            <w:sdtContent>
              <w:p w14:paraId="421D40B8" w14:textId="0EB402D2" w:rsidR="00111E4A" w:rsidRPr="006C1B87" w:rsidRDefault="00111E4A" w:rsidP="00111E4A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111E4A" w:rsidRPr="006C1B87" w14:paraId="6AFAFB22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5848E304" w14:textId="5B7E02E6" w:rsidR="00111E4A" w:rsidRPr="00255440" w:rsidRDefault="00704AE9" w:rsidP="00111E4A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 xml:space="preserve">Keuangan </w:t>
            </w:r>
          </w:p>
        </w:tc>
        <w:tc>
          <w:tcPr>
            <w:tcW w:w="7676" w:type="dxa"/>
          </w:tcPr>
          <w:p w14:paraId="1D6D8E92" w14:textId="77777777" w:rsidR="00111E4A" w:rsidRPr="006C1B87" w:rsidRDefault="00111E4A" w:rsidP="00111E4A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756198166"/>
              <w:placeholder>
                <w:docPart w:val="E780B0F0279D44F697A8B11CFF8197D6"/>
              </w:placeholder>
              <w:temporary/>
              <w:showingPlcHdr/>
              <w15:appearance w15:val="hidden"/>
            </w:sdtPr>
            <w:sdtContent>
              <w:p w14:paraId="7F39E45F" w14:textId="0F033FDF" w:rsidR="00111E4A" w:rsidRPr="006C1B87" w:rsidRDefault="00111E4A" w:rsidP="00111E4A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CC5047" w:rsidRPr="006C1B87" w14:paraId="12F2713F" w14:textId="77777777" w:rsidTr="00D32139">
        <w:trPr>
          <w:trHeight w:val="1206"/>
          <w:jc w:val="center"/>
        </w:trPr>
        <w:tc>
          <w:tcPr>
            <w:tcW w:w="10790" w:type="dxa"/>
            <w:gridSpan w:val="3"/>
            <w:shd w:val="clear" w:color="auto" w:fill="FFFFFF" w:themeFill="background1"/>
            <w:vAlign w:val="center"/>
          </w:tcPr>
          <w:p w14:paraId="2AAB9150" w14:textId="16D20CAD" w:rsidR="00CC5047" w:rsidRPr="006C1B87" w:rsidRDefault="00CC5047" w:rsidP="00A0338B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D32139">
              <w:rPr>
                <w:color w:val="1D3251" w:themeColor="accent1"/>
                <w:sz w:val="46"/>
                <w:szCs w:val="46"/>
              </w:rPr>
              <w:t xml:space="preserve">6. Pemasaran </w:t>
            </w:r>
          </w:p>
        </w:tc>
      </w:tr>
      <w:tr w:rsidR="00CC5047" w:rsidRPr="006C1B87" w14:paraId="04205007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2BC5E859" w14:textId="77777777" w:rsidR="00D32139" w:rsidRDefault="00D32139" w:rsidP="00CC5047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  <w:p w14:paraId="29E6D61F" w14:textId="39E1F021" w:rsidR="00CC5047" w:rsidRPr="00255440" w:rsidRDefault="00F167EB" w:rsidP="00CC5047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Retail</w:t>
            </w:r>
          </w:p>
        </w:tc>
        <w:tc>
          <w:tcPr>
            <w:tcW w:w="7676" w:type="dxa"/>
          </w:tcPr>
          <w:p w14:paraId="66DB3EC1" w14:textId="77777777" w:rsidR="00D32139" w:rsidRDefault="00D32139" w:rsidP="00CC504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  <w:p w14:paraId="4120E260" w14:textId="626F674F" w:rsidR="00CC5047" w:rsidRPr="006C1B87" w:rsidRDefault="00CC5047" w:rsidP="00CC504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221102404"/>
              <w:placeholder>
                <w:docPart w:val="D1DEA03806AA45EAA10F1068EEC1925B"/>
              </w:placeholder>
              <w:temporary/>
              <w:showingPlcHdr/>
              <w15:appearance w15:val="hidden"/>
            </w:sdtPr>
            <w:sdtContent>
              <w:p w14:paraId="17B133E3" w14:textId="2599622E" w:rsidR="00CC5047" w:rsidRPr="006C1B87" w:rsidRDefault="00CC5047" w:rsidP="00CC5047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CC5047" w:rsidRPr="006C1B87" w14:paraId="2729E9FD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02B0B42B" w14:textId="3ADCE00B" w:rsidR="00CC5047" w:rsidRPr="00255440" w:rsidRDefault="00F167EB" w:rsidP="00CC5047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B to B dengan perusahaan lain</w:t>
            </w:r>
          </w:p>
        </w:tc>
        <w:tc>
          <w:tcPr>
            <w:tcW w:w="7676" w:type="dxa"/>
          </w:tcPr>
          <w:p w14:paraId="52CECC53" w14:textId="77777777" w:rsidR="00CC5047" w:rsidRPr="006C1B87" w:rsidRDefault="00CC5047" w:rsidP="00CC504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051834888"/>
              <w:placeholder>
                <w:docPart w:val="E117B95ED46D4C219698B6113D0A8FC3"/>
              </w:placeholder>
              <w:temporary/>
              <w:showingPlcHdr/>
              <w15:appearance w15:val="hidden"/>
            </w:sdtPr>
            <w:sdtContent>
              <w:p w14:paraId="4FFC8FEA" w14:textId="62815C8C" w:rsidR="00CC5047" w:rsidRPr="006C1B87" w:rsidRDefault="00CC5047" w:rsidP="00CC5047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CC5047" w:rsidRPr="006C1B87" w14:paraId="37302A73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161AF5D8" w14:textId="4A8F8F30" w:rsidR="00CC5047" w:rsidRPr="00255440" w:rsidRDefault="00F167EB" w:rsidP="00CC5047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 xml:space="preserve">Export </w:t>
            </w:r>
          </w:p>
        </w:tc>
        <w:tc>
          <w:tcPr>
            <w:tcW w:w="7676" w:type="dxa"/>
          </w:tcPr>
          <w:p w14:paraId="1AA09E5F" w14:textId="77777777" w:rsidR="00CC5047" w:rsidRPr="006C1B87" w:rsidRDefault="00CC5047" w:rsidP="00CC504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969735313"/>
              <w:placeholder>
                <w:docPart w:val="E2CD0F4B624F43E78724DBC05FA1692E"/>
              </w:placeholder>
              <w:temporary/>
              <w:showingPlcHdr/>
              <w15:appearance w15:val="hidden"/>
            </w:sdtPr>
            <w:sdtContent>
              <w:p w14:paraId="23560CA7" w14:textId="1EE87157" w:rsidR="00CC5047" w:rsidRPr="006C1B87" w:rsidRDefault="00CC5047" w:rsidP="00CC5047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CC5047" w:rsidRPr="006C1B87" w14:paraId="122F32D3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31D8321E" w14:textId="420D1A87" w:rsidR="00CC5047" w:rsidRPr="00255440" w:rsidRDefault="00F167EB" w:rsidP="00CC5047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lastRenderedPageBreak/>
              <w:t>B to C</w:t>
            </w:r>
          </w:p>
        </w:tc>
        <w:tc>
          <w:tcPr>
            <w:tcW w:w="7676" w:type="dxa"/>
          </w:tcPr>
          <w:p w14:paraId="29AE6039" w14:textId="77777777" w:rsidR="00CC5047" w:rsidRPr="006C1B87" w:rsidRDefault="00CC5047" w:rsidP="00CC5047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517230585"/>
              <w:placeholder>
                <w:docPart w:val="311A4AB56F4A49DBAB080AD273B7EC3B"/>
              </w:placeholder>
              <w:temporary/>
              <w:showingPlcHdr/>
              <w15:appearance w15:val="hidden"/>
            </w:sdtPr>
            <w:sdtContent>
              <w:p w14:paraId="4E078968" w14:textId="21AE2B4D" w:rsidR="00CC5047" w:rsidRPr="006C1B87" w:rsidRDefault="00CC5047" w:rsidP="00CC5047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CC5047" w:rsidRPr="006C1B87" w14:paraId="4D813D7D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34C4CD50" w14:textId="0F3154A2" w:rsidR="00CC5047" w:rsidRPr="00255440" w:rsidRDefault="00F167EB" w:rsidP="00CC5047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 xml:space="preserve">Reseller dan Agen </w:t>
            </w:r>
          </w:p>
        </w:tc>
        <w:tc>
          <w:tcPr>
            <w:tcW w:w="7676" w:type="dxa"/>
          </w:tcPr>
          <w:p w14:paraId="575632EC" w14:textId="77777777" w:rsidR="00F167EB" w:rsidRPr="006C1B87" w:rsidRDefault="00F167EB" w:rsidP="00F167EB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223220152"/>
              <w:placeholder>
                <w:docPart w:val="97D65B6437EB482CAE424214E4FC24C0"/>
              </w:placeholder>
              <w:temporary/>
              <w:showingPlcHdr/>
              <w15:appearance w15:val="hidden"/>
            </w:sdtPr>
            <w:sdtContent>
              <w:p w14:paraId="7D054050" w14:textId="20EC5B95" w:rsidR="00CC5047" w:rsidRPr="006C1B87" w:rsidRDefault="00F167EB" w:rsidP="00F167EB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F34BA8" w:rsidRPr="006C1B87" w14:paraId="5B8A750D" w14:textId="77777777" w:rsidTr="00D32139">
        <w:trPr>
          <w:trHeight w:val="1206"/>
          <w:jc w:val="center"/>
        </w:trPr>
        <w:tc>
          <w:tcPr>
            <w:tcW w:w="10790" w:type="dxa"/>
            <w:gridSpan w:val="3"/>
            <w:shd w:val="clear" w:color="auto" w:fill="FFFFFF" w:themeFill="background1"/>
            <w:vAlign w:val="center"/>
          </w:tcPr>
          <w:p w14:paraId="14558B96" w14:textId="77777777" w:rsidR="00A0338B" w:rsidRPr="00D32139" w:rsidRDefault="00F34BA8" w:rsidP="00A0338B">
            <w:pPr>
              <w:spacing w:after="0" w:line="240" w:lineRule="auto"/>
              <w:rPr>
                <w:color w:val="1D3251" w:themeColor="accent1"/>
                <w:sz w:val="46"/>
                <w:szCs w:val="46"/>
              </w:rPr>
            </w:pPr>
            <w:r w:rsidRPr="00D32139">
              <w:rPr>
                <w:color w:val="1D3251" w:themeColor="accent1"/>
                <w:sz w:val="46"/>
                <w:szCs w:val="46"/>
              </w:rPr>
              <w:t xml:space="preserve">7. Digital </w:t>
            </w:r>
          </w:p>
          <w:p w14:paraId="5AE342E7" w14:textId="23051078" w:rsidR="00F34BA8" w:rsidRPr="006C1B87" w:rsidRDefault="00F34BA8" w:rsidP="00A0338B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D32139">
              <w:rPr>
                <w:color w:val="1D3251" w:themeColor="accent1"/>
                <w:sz w:val="46"/>
                <w:szCs w:val="46"/>
              </w:rPr>
              <w:t>Marketing</w:t>
            </w:r>
          </w:p>
        </w:tc>
      </w:tr>
      <w:tr w:rsidR="00F34BA8" w:rsidRPr="006C1B87" w14:paraId="0CC73420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4961959F" w14:textId="77777777" w:rsidR="00D32139" w:rsidRDefault="00D32139" w:rsidP="00F34BA8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</w:p>
          <w:p w14:paraId="27FD6876" w14:textId="5E42F298" w:rsidR="00F34BA8" w:rsidRPr="00255440" w:rsidRDefault="00A22BB4" w:rsidP="00F34BA8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Media Sosial dan Konten</w:t>
            </w:r>
          </w:p>
        </w:tc>
        <w:tc>
          <w:tcPr>
            <w:tcW w:w="7676" w:type="dxa"/>
          </w:tcPr>
          <w:p w14:paraId="3F0E213C" w14:textId="77777777" w:rsidR="00D32139" w:rsidRDefault="00D32139" w:rsidP="00F34BA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</w:p>
          <w:p w14:paraId="65A10B8B" w14:textId="3FB5DDE3" w:rsidR="00F34BA8" w:rsidRPr="006C1B87" w:rsidRDefault="00F34BA8" w:rsidP="00F34BA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1892619378"/>
              <w:placeholder>
                <w:docPart w:val="95DDC74AAE394DF7B8657B35D6EFB5EA"/>
              </w:placeholder>
              <w:temporary/>
              <w:showingPlcHdr/>
              <w15:appearance w15:val="hidden"/>
            </w:sdtPr>
            <w:sdtContent>
              <w:p w14:paraId="3F9D3356" w14:textId="6E44C2C3" w:rsidR="00F34BA8" w:rsidRPr="006C1B87" w:rsidRDefault="00F34BA8" w:rsidP="00F34BA8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F34BA8" w:rsidRPr="006C1B87" w14:paraId="5170EBF3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346D69FE" w14:textId="65A1A969" w:rsidR="00F34BA8" w:rsidRPr="00255440" w:rsidRDefault="00A22BB4" w:rsidP="00F34BA8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Marketplace</w:t>
            </w:r>
          </w:p>
        </w:tc>
        <w:tc>
          <w:tcPr>
            <w:tcW w:w="7676" w:type="dxa"/>
          </w:tcPr>
          <w:p w14:paraId="1E2DF190" w14:textId="77777777" w:rsidR="00F34BA8" w:rsidRPr="006C1B87" w:rsidRDefault="00F34BA8" w:rsidP="00F34BA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1461491327"/>
              <w:placeholder>
                <w:docPart w:val="D94D2AEAFE77417CA2EC62B504044BD0"/>
              </w:placeholder>
              <w:temporary/>
              <w:showingPlcHdr/>
              <w15:appearance w15:val="hidden"/>
            </w:sdtPr>
            <w:sdtContent>
              <w:p w14:paraId="64880692" w14:textId="6398E186" w:rsidR="00F34BA8" w:rsidRPr="006C1B87" w:rsidRDefault="00F34BA8" w:rsidP="00F34BA8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F34BA8" w:rsidRPr="006C1B87" w14:paraId="3532DB4D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5B4699DB" w14:textId="3501280E" w:rsidR="00F34BA8" w:rsidRPr="00255440" w:rsidRDefault="00A22BB4" w:rsidP="00F34BA8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 xml:space="preserve">Website </w:t>
            </w:r>
          </w:p>
        </w:tc>
        <w:tc>
          <w:tcPr>
            <w:tcW w:w="7676" w:type="dxa"/>
          </w:tcPr>
          <w:p w14:paraId="56A9DA6E" w14:textId="77777777" w:rsidR="00F34BA8" w:rsidRPr="006C1B87" w:rsidRDefault="00F34BA8" w:rsidP="00F34BA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-773708101"/>
              <w:placeholder>
                <w:docPart w:val="AAB9255B478B4822AAAE24003CFA7D40"/>
              </w:placeholder>
              <w:temporary/>
              <w:showingPlcHdr/>
              <w15:appearance w15:val="hidden"/>
            </w:sdtPr>
            <w:sdtContent>
              <w:p w14:paraId="3E89529B" w14:textId="4D2DA446" w:rsidR="00F34BA8" w:rsidRPr="006C1B87" w:rsidRDefault="00F34BA8" w:rsidP="00F34BA8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  <w:tr w:rsidR="00F34BA8" w:rsidRPr="006C1B87" w14:paraId="4FE49B37" w14:textId="77777777" w:rsidTr="00FD0BA8">
        <w:trPr>
          <w:trHeight w:val="1206"/>
          <w:jc w:val="center"/>
        </w:trPr>
        <w:tc>
          <w:tcPr>
            <w:tcW w:w="3114" w:type="dxa"/>
            <w:gridSpan w:val="2"/>
          </w:tcPr>
          <w:p w14:paraId="2FB233C5" w14:textId="112959E6" w:rsidR="00F34BA8" w:rsidRPr="00255440" w:rsidRDefault="00A22BB4" w:rsidP="00F34BA8">
            <w:pPr>
              <w:spacing w:after="0" w:line="240" w:lineRule="auto"/>
              <w:rPr>
                <w:color w:val="FFFFFF" w:themeColor="background1"/>
                <w:sz w:val="22"/>
                <w:szCs w:val="22"/>
              </w:rPr>
            </w:pPr>
            <w:r w:rsidRPr="00255440">
              <w:rPr>
                <w:color w:val="FFFFFF" w:themeColor="background1"/>
                <w:sz w:val="22"/>
                <w:szCs w:val="22"/>
              </w:rPr>
              <w:t>e-Payment</w:t>
            </w:r>
          </w:p>
        </w:tc>
        <w:tc>
          <w:tcPr>
            <w:tcW w:w="7676" w:type="dxa"/>
          </w:tcPr>
          <w:p w14:paraId="53366629" w14:textId="77777777" w:rsidR="00F34BA8" w:rsidRPr="006C1B87" w:rsidRDefault="00F34BA8" w:rsidP="00F34BA8">
            <w:pPr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06C1B87">
              <w:rPr>
                <w:color w:val="000000" w:themeColor="text1"/>
                <w:sz w:val="22"/>
                <w:szCs w:val="22"/>
              </w:rPr>
              <w:t xml:space="preserve">Keterangan: </w:t>
            </w:r>
          </w:p>
          <w:sdt>
            <w:sdtPr>
              <w:rPr>
                <w:color w:val="000000" w:themeColor="text1"/>
                <w:sz w:val="22"/>
                <w:szCs w:val="22"/>
              </w:rPr>
              <w:id w:val="792634248"/>
              <w:placeholder>
                <w:docPart w:val="703601AB312640DE8E3674BB8DB3D1EF"/>
              </w:placeholder>
              <w:temporary/>
              <w:showingPlcHdr/>
              <w15:appearance w15:val="hidden"/>
            </w:sdtPr>
            <w:sdtContent>
              <w:p w14:paraId="6278D086" w14:textId="68FA1A5F" w:rsidR="00F34BA8" w:rsidRPr="006C1B87" w:rsidRDefault="00F34BA8" w:rsidP="00F34BA8">
                <w:pPr>
                  <w:spacing w:after="0" w:line="240" w:lineRule="auto"/>
                  <w:rPr>
                    <w:color w:val="000000" w:themeColor="text1"/>
                    <w:sz w:val="22"/>
                    <w:szCs w:val="22"/>
                  </w:rPr>
                </w:pPr>
                <w:r w:rsidRPr="006C1B87">
                  <w:rPr>
                    <w:color w:val="000000" w:themeColor="text1"/>
                    <w:sz w:val="22"/>
                    <w:szCs w:val="22"/>
                    <w:lang w:val="it-IT"/>
                  </w:rPr>
                  <w:t>Ut fermentum a magna ut eleifend. Integer convallis suscipit ante eu varius. Morbi a purus dolor. Suspendisse sit amet ipsum finibus justo viverra blandit. Ut congue quis tortor eget sodales. Nulla a erat eget nunc hendrerit ultrices eu nec nulla.</w:t>
                </w:r>
              </w:p>
            </w:sdtContent>
          </w:sdt>
        </w:tc>
      </w:tr>
    </w:tbl>
    <w:p w14:paraId="00756146" w14:textId="77777777" w:rsidR="00FE1D6E" w:rsidRDefault="00FE1D6E" w:rsidP="00F508AE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Georgia" w:eastAsia="Times New Roman" w:hAnsi="Georgia" w:cs="Georgia"/>
          <w:b/>
          <w:bCs/>
          <w:color w:val="FFFFFF" w:themeColor="background1"/>
          <w:sz w:val="38"/>
          <w:szCs w:val="38"/>
        </w:rPr>
        <w:sectPr w:rsidR="00FE1D6E" w:rsidSect="00B026C1">
          <w:headerReference w:type="default" r:id="rId36"/>
          <w:pgSz w:w="12240" w:h="15840" w:code="1"/>
          <w:pgMar w:top="720" w:right="720" w:bottom="720" w:left="720" w:header="720" w:footer="720" w:gutter="0"/>
          <w:cols w:space="720"/>
          <w:docGrid w:linePitch="381"/>
        </w:sectPr>
      </w:pPr>
    </w:p>
    <w:p w14:paraId="0999358D" w14:textId="7C0DB3FF" w:rsidR="00412D58" w:rsidRPr="00412D58" w:rsidRDefault="00412D58" w:rsidP="00412D58">
      <w:pPr>
        <w:spacing w:after="0" w:line="271" w:lineRule="auto"/>
        <w:rPr>
          <w:rFonts w:ascii="Georgia" w:eastAsia="Georgia" w:hAnsi="Georgia" w:cs="Times New Roman"/>
          <w:color w:val="auto"/>
          <w:sz w:val="22"/>
          <w:szCs w:val="28"/>
        </w:rPr>
      </w:pPr>
    </w:p>
    <w:p w14:paraId="6F09D753" w14:textId="77777777" w:rsidR="005A20B8" w:rsidRDefault="005A20B8"/>
    <w:sectPr w:rsidR="005A20B8" w:rsidSect="00FE1D6E">
      <w:pgSz w:w="12240" w:h="15840" w:code="1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AA475" w14:textId="77777777" w:rsidR="00CE3065" w:rsidRDefault="00CE3065" w:rsidP="00B21D64">
      <w:pPr>
        <w:spacing w:after="0" w:line="240" w:lineRule="auto"/>
      </w:pPr>
      <w:r>
        <w:separator/>
      </w:r>
    </w:p>
  </w:endnote>
  <w:endnote w:type="continuationSeparator" w:id="0">
    <w:p w14:paraId="126ADE09" w14:textId="77777777" w:rsidR="00CE3065" w:rsidRDefault="00CE3065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B153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8E7C4A" wp14:editId="4D8C72F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D5B42F" id="Rectangle 8" o:spid="_x0000_s1026" alt="&quot;&quot;" style="position:absolute;margin-left:0;margin-top:0;width:615.1pt;height:28.8pt;z-index:251658240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" fillcolor="#cddaed [3208]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F8D7D" w14:textId="421863F0" w:rsidR="000D2EBF" w:rsidRDefault="0003217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F4C864" wp14:editId="7A5F2E63">
              <wp:simplePos x="0" y="0"/>
              <wp:positionH relativeFrom="page">
                <wp:posOffset>0</wp:posOffset>
              </wp:positionH>
              <wp:positionV relativeFrom="bottomMargin">
                <wp:posOffset>213360</wp:posOffset>
              </wp:positionV>
              <wp:extent cx="7812000" cy="365760"/>
              <wp:effectExtent l="0" t="0" r="0" b="0"/>
              <wp:wrapNone/>
              <wp:docPr id="10" name="Rectangle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BC869D" id="Rectangle 8" o:spid="_x0000_s1026" alt="&quot;&quot;" style="position:absolute;margin-left:0;margin-top:16.8pt;width:615.1pt;height:28.8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" fillcolor="#cddaed [3208]" stroked="f"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57934" w14:textId="77777777" w:rsidR="00CE3065" w:rsidRDefault="00CE3065" w:rsidP="00B21D64">
      <w:pPr>
        <w:spacing w:after="0" w:line="240" w:lineRule="auto"/>
      </w:pPr>
      <w:r>
        <w:separator/>
      </w:r>
    </w:p>
  </w:footnote>
  <w:footnote w:type="continuationSeparator" w:id="0">
    <w:p w14:paraId="55444C7A" w14:textId="77777777" w:rsidR="00CE3065" w:rsidRDefault="00CE3065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23063" w14:textId="548B0B11" w:rsidR="0085363C" w:rsidRDefault="00FD0BA8">
    <w:pPr>
      <w:pStyle w:val="Header"/>
    </w:pPr>
    <w:r>
      <w:rPr>
        <w:noProof/>
        <w:color w:val="000000" w:themeColor="text1"/>
        <w:sz w:val="46"/>
        <w:szCs w:val="46"/>
      </w:rPr>
      <w:drawing>
        <wp:anchor distT="0" distB="0" distL="114300" distR="114300" simplePos="0" relativeHeight="251662336" behindDoc="1" locked="0" layoutInCell="1" allowOverlap="1" wp14:anchorId="7534750C" wp14:editId="75597DAA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2415540" cy="9715500"/>
          <wp:effectExtent l="0" t="0" r="3810" b="0"/>
          <wp:wrapNone/>
          <wp:docPr id="189" name="Picture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540" cy="9715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59D2"/>
    <w:multiLevelType w:val="hybridMultilevel"/>
    <w:tmpl w:val="17C8C9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96F2E"/>
    <w:multiLevelType w:val="hybridMultilevel"/>
    <w:tmpl w:val="6CA42BD4"/>
    <w:lvl w:ilvl="0" w:tplc="C9E61C5A">
      <w:start w:val="1"/>
      <w:numFmt w:val="decimal"/>
      <w:lvlText w:val="%1."/>
      <w:lvlJc w:val="righ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CF2105"/>
    <w:multiLevelType w:val="multilevel"/>
    <w:tmpl w:val="9D984FD2"/>
    <w:numStyleLink w:val="BullettedList"/>
  </w:abstractNum>
  <w:abstractNum w:abstractNumId="6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7F96DC4"/>
    <w:multiLevelType w:val="hybridMultilevel"/>
    <w:tmpl w:val="A18CE8E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11"/>
    <w:rsid w:val="000161E1"/>
    <w:rsid w:val="00021303"/>
    <w:rsid w:val="00032171"/>
    <w:rsid w:val="000908B2"/>
    <w:rsid w:val="000C4169"/>
    <w:rsid w:val="000D1E07"/>
    <w:rsid w:val="000D2EBF"/>
    <w:rsid w:val="000F084E"/>
    <w:rsid w:val="00107E81"/>
    <w:rsid w:val="00111D11"/>
    <w:rsid w:val="00111E4A"/>
    <w:rsid w:val="001128FE"/>
    <w:rsid w:val="001377C5"/>
    <w:rsid w:val="00144072"/>
    <w:rsid w:val="001635A4"/>
    <w:rsid w:val="00195FC3"/>
    <w:rsid w:val="001B7DE6"/>
    <w:rsid w:val="001F7E3D"/>
    <w:rsid w:val="0021475C"/>
    <w:rsid w:val="00255440"/>
    <w:rsid w:val="002561D2"/>
    <w:rsid w:val="0026729C"/>
    <w:rsid w:val="002877C6"/>
    <w:rsid w:val="002A38EC"/>
    <w:rsid w:val="002C0BB9"/>
    <w:rsid w:val="002C1DE9"/>
    <w:rsid w:val="002D17BC"/>
    <w:rsid w:val="00306611"/>
    <w:rsid w:val="00323F05"/>
    <w:rsid w:val="003375BA"/>
    <w:rsid w:val="00356B13"/>
    <w:rsid w:val="0037321A"/>
    <w:rsid w:val="00387C94"/>
    <w:rsid w:val="00391E19"/>
    <w:rsid w:val="003C0BB5"/>
    <w:rsid w:val="003C25BE"/>
    <w:rsid w:val="003C690B"/>
    <w:rsid w:val="004067B9"/>
    <w:rsid w:val="004103C0"/>
    <w:rsid w:val="00412D58"/>
    <w:rsid w:val="00452292"/>
    <w:rsid w:val="00465948"/>
    <w:rsid w:val="0047325D"/>
    <w:rsid w:val="004865C2"/>
    <w:rsid w:val="004B4147"/>
    <w:rsid w:val="004B6F55"/>
    <w:rsid w:val="004D7E91"/>
    <w:rsid w:val="0052244E"/>
    <w:rsid w:val="00552F9B"/>
    <w:rsid w:val="0056021A"/>
    <w:rsid w:val="005636A7"/>
    <w:rsid w:val="00595702"/>
    <w:rsid w:val="0059573F"/>
    <w:rsid w:val="00595DF1"/>
    <w:rsid w:val="005A0F05"/>
    <w:rsid w:val="005A20B8"/>
    <w:rsid w:val="005B7DB3"/>
    <w:rsid w:val="006124CD"/>
    <w:rsid w:val="0061400D"/>
    <w:rsid w:val="00620CF3"/>
    <w:rsid w:val="00621B5C"/>
    <w:rsid w:val="006504EB"/>
    <w:rsid w:val="00674873"/>
    <w:rsid w:val="006B39C9"/>
    <w:rsid w:val="006C1B87"/>
    <w:rsid w:val="006C2DFF"/>
    <w:rsid w:val="00704AE9"/>
    <w:rsid w:val="00721373"/>
    <w:rsid w:val="00726325"/>
    <w:rsid w:val="007531BC"/>
    <w:rsid w:val="007571B5"/>
    <w:rsid w:val="007772B1"/>
    <w:rsid w:val="007841B0"/>
    <w:rsid w:val="00792CDF"/>
    <w:rsid w:val="007B488C"/>
    <w:rsid w:val="007C5E7C"/>
    <w:rsid w:val="007F1B1B"/>
    <w:rsid w:val="00802973"/>
    <w:rsid w:val="008424CE"/>
    <w:rsid w:val="00872865"/>
    <w:rsid w:val="00883C8D"/>
    <w:rsid w:val="00890F1A"/>
    <w:rsid w:val="008B5C66"/>
    <w:rsid w:val="008C7644"/>
    <w:rsid w:val="008E1D35"/>
    <w:rsid w:val="008E2197"/>
    <w:rsid w:val="008E56F4"/>
    <w:rsid w:val="00913137"/>
    <w:rsid w:val="00913302"/>
    <w:rsid w:val="009139D8"/>
    <w:rsid w:val="009955D2"/>
    <w:rsid w:val="00997E86"/>
    <w:rsid w:val="009A38CD"/>
    <w:rsid w:val="009B7D45"/>
    <w:rsid w:val="00A01BCE"/>
    <w:rsid w:val="00A0338B"/>
    <w:rsid w:val="00A21AF8"/>
    <w:rsid w:val="00A22BB4"/>
    <w:rsid w:val="00A329D8"/>
    <w:rsid w:val="00A6425D"/>
    <w:rsid w:val="00A66111"/>
    <w:rsid w:val="00A80A54"/>
    <w:rsid w:val="00A83B5B"/>
    <w:rsid w:val="00A96376"/>
    <w:rsid w:val="00AC0DCB"/>
    <w:rsid w:val="00AC7328"/>
    <w:rsid w:val="00AE49AE"/>
    <w:rsid w:val="00AF62D4"/>
    <w:rsid w:val="00B00175"/>
    <w:rsid w:val="00B026C1"/>
    <w:rsid w:val="00B03ED5"/>
    <w:rsid w:val="00B21D64"/>
    <w:rsid w:val="00B2731A"/>
    <w:rsid w:val="00B31F56"/>
    <w:rsid w:val="00B70F13"/>
    <w:rsid w:val="00B73E22"/>
    <w:rsid w:val="00B83AE2"/>
    <w:rsid w:val="00B85964"/>
    <w:rsid w:val="00BB7CE4"/>
    <w:rsid w:val="00BC33C3"/>
    <w:rsid w:val="00BE31AE"/>
    <w:rsid w:val="00BF0DAF"/>
    <w:rsid w:val="00BF79E6"/>
    <w:rsid w:val="00C05345"/>
    <w:rsid w:val="00C10202"/>
    <w:rsid w:val="00C344AA"/>
    <w:rsid w:val="00C37B1A"/>
    <w:rsid w:val="00C777FF"/>
    <w:rsid w:val="00C90152"/>
    <w:rsid w:val="00C92151"/>
    <w:rsid w:val="00CC5047"/>
    <w:rsid w:val="00CD2FD2"/>
    <w:rsid w:val="00CE3065"/>
    <w:rsid w:val="00D025F5"/>
    <w:rsid w:val="00D12DFD"/>
    <w:rsid w:val="00D32139"/>
    <w:rsid w:val="00D62B7E"/>
    <w:rsid w:val="00D71A26"/>
    <w:rsid w:val="00D85886"/>
    <w:rsid w:val="00D92DF4"/>
    <w:rsid w:val="00DF0D4D"/>
    <w:rsid w:val="00E50EE4"/>
    <w:rsid w:val="00E928BB"/>
    <w:rsid w:val="00EA29A3"/>
    <w:rsid w:val="00EA74CC"/>
    <w:rsid w:val="00EC5BB4"/>
    <w:rsid w:val="00EC7985"/>
    <w:rsid w:val="00ED5F20"/>
    <w:rsid w:val="00EE56C2"/>
    <w:rsid w:val="00EF648B"/>
    <w:rsid w:val="00F01AE5"/>
    <w:rsid w:val="00F02DD2"/>
    <w:rsid w:val="00F167EB"/>
    <w:rsid w:val="00F245FB"/>
    <w:rsid w:val="00F34BA8"/>
    <w:rsid w:val="00F508AE"/>
    <w:rsid w:val="00F569CF"/>
    <w:rsid w:val="00F669BA"/>
    <w:rsid w:val="00F751D2"/>
    <w:rsid w:val="00F9048D"/>
    <w:rsid w:val="00F9368A"/>
    <w:rsid w:val="00FB22AC"/>
    <w:rsid w:val="00FC64CE"/>
    <w:rsid w:val="00FC7AB2"/>
    <w:rsid w:val="00FD0BA8"/>
    <w:rsid w:val="00FD47F4"/>
    <w:rsid w:val="00F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32FF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12D58"/>
    <w:pPr>
      <w:spacing w:before="240" w:after="120" w:line="271" w:lineRule="auto"/>
    </w:pPr>
    <w:rPr>
      <w:color w:val="auto"/>
      <w:sz w:val="22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2D58"/>
    <w:rPr>
      <w:color w:val="auto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sv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svg"/><Relationship Id="rId32" Type="http://schemas.openxmlformats.org/officeDocument/2006/relationships/footer" Target="footer1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svg"/><Relationship Id="rId30" Type="http://schemas.openxmlformats.org/officeDocument/2006/relationships/image" Target="media/image21.svg"/><Relationship Id="rId35" Type="http://schemas.openxmlformats.org/officeDocument/2006/relationships/image" Target="media/image2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i%20Nurnawati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4BF4C4FB5F43D6917EE967B4510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3EAB-56AC-4BFB-9FD4-0474D8EA87E8}"/>
      </w:docPartPr>
      <w:docPartBody>
        <w:p w:rsidR="00000000" w:rsidRDefault="000D487E" w:rsidP="000D487E">
          <w:pPr>
            <w:pStyle w:val="884BF4C4FB5F43D6917EE967B4510CA5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9B60E603EF874EA2AA1850BB07320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80F01-5677-4827-9348-CBD11160C5DE}"/>
      </w:docPartPr>
      <w:docPartBody>
        <w:p w:rsidR="00000000" w:rsidRDefault="000D487E" w:rsidP="000D487E">
          <w:pPr>
            <w:pStyle w:val="9B60E603EF874EA2AA1850BB073208EB"/>
          </w:pPr>
          <w:r>
            <w:t>Email</w:t>
          </w:r>
        </w:p>
      </w:docPartBody>
    </w:docPart>
    <w:docPart>
      <w:docPartPr>
        <w:name w:val="F1AA6E860A21400EAFACAA68CDEB3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B59EF-4C3F-4779-A971-A494A32A4AAC}"/>
      </w:docPartPr>
      <w:docPartBody>
        <w:p w:rsidR="00000000" w:rsidRDefault="000D487E" w:rsidP="000D487E">
          <w:pPr>
            <w:pStyle w:val="F1AA6E860A21400EAFACAA68CDEB3FBC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3AADE8E4E56C414B862C00C741F7A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E07B-EB01-4C54-BB0E-65C7603D5AC0}"/>
      </w:docPartPr>
      <w:docPartBody>
        <w:p w:rsidR="00000000" w:rsidRDefault="000D487E" w:rsidP="000D487E">
          <w:pPr>
            <w:pStyle w:val="3AADE8E4E56C414B862C00C741F7A69A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354EBBFEC785450CAB95A1C992C9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41BE1-8FFB-4FCA-8ACE-3B63AB677912}"/>
      </w:docPartPr>
      <w:docPartBody>
        <w:p w:rsidR="00000000" w:rsidRDefault="000D487E" w:rsidP="000D487E">
          <w:pPr>
            <w:pStyle w:val="354EBBFEC785450CAB95A1C992C9C915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46B87B67EAF34FDD9787150D22B79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7B7CE-DBEE-41B0-9442-E8A59534C097}"/>
      </w:docPartPr>
      <w:docPartBody>
        <w:p w:rsidR="00000000" w:rsidRDefault="000D487E" w:rsidP="000D487E">
          <w:pPr>
            <w:pStyle w:val="46B87B67EAF34FDD9787150D22B79F66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3736D183DA6A47BD957033F1C949C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F7511-75A5-4EBC-AA97-8142E935977E}"/>
      </w:docPartPr>
      <w:docPartBody>
        <w:p w:rsidR="00000000" w:rsidRDefault="000D487E" w:rsidP="000D487E">
          <w:pPr>
            <w:pStyle w:val="3736D183DA6A47BD957033F1C949C1D0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1EB4DB316A454F28A9CCE8753CE4D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593C5-0C60-471A-9FD1-E4A651850793}"/>
      </w:docPartPr>
      <w:docPartBody>
        <w:p w:rsidR="00000000" w:rsidRDefault="000D487E" w:rsidP="000D487E">
          <w:pPr>
            <w:pStyle w:val="1EB4DB316A454F28A9CCE8753CE4DCB0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E24375A5BB344EF19158E58EF7815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7FD77-01DE-40F8-AC96-296A7EEF7F8E}"/>
      </w:docPartPr>
      <w:docPartBody>
        <w:p w:rsidR="00000000" w:rsidRDefault="000D487E" w:rsidP="000D487E">
          <w:pPr>
            <w:pStyle w:val="E24375A5BB344EF19158E58EF7815267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F82D676CB8A742EEB15E45EADD130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5B885-1556-4884-94A5-93A8150DCACD}"/>
      </w:docPartPr>
      <w:docPartBody>
        <w:p w:rsidR="00000000" w:rsidRDefault="000D487E" w:rsidP="000D487E">
          <w:pPr>
            <w:pStyle w:val="F82D676CB8A742EEB15E45EADD130E91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296F9EEAA5184249A665B6A09706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99AE7-6CE9-4642-9DD5-58A4758EF490}"/>
      </w:docPartPr>
      <w:docPartBody>
        <w:p w:rsidR="00000000" w:rsidRDefault="000D487E" w:rsidP="000D487E">
          <w:pPr>
            <w:pStyle w:val="296F9EEAA5184249A665B6A097061B86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B18C56ABB8D0431AAAA74E4A854A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31D7-B4A0-4AEC-BD01-F1D63BB91466}"/>
      </w:docPartPr>
      <w:docPartBody>
        <w:p w:rsidR="00000000" w:rsidRDefault="000D487E" w:rsidP="000D487E">
          <w:pPr>
            <w:pStyle w:val="B18C56ABB8D0431AAAA74E4A854AEA11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B23BA86E2A23460B9C72C530DC2DD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93641-61E4-4E7B-856D-4F97E304F896}"/>
      </w:docPartPr>
      <w:docPartBody>
        <w:p w:rsidR="00000000" w:rsidRDefault="000D487E" w:rsidP="000D487E">
          <w:pPr>
            <w:pStyle w:val="B23BA86E2A23460B9C72C530DC2DDA69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A169819111A9478887C97394B1AA4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6C257-98E0-4D72-8716-8BA291991945}"/>
      </w:docPartPr>
      <w:docPartBody>
        <w:p w:rsidR="00000000" w:rsidRDefault="000D487E" w:rsidP="000D487E">
          <w:pPr>
            <w:pStyle w:val="A169819111A9478887C97394B1AA421C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92271FD1FEF1447A9F516C54F7494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1D652-C32D-4502-A126-11AD906EE0CF}"/>
      </w:docPartPr>
      <w:docPartBody>
        <w:p w:rsidR="00000000" w:rsidRDefault="000D487E" w:rsidP="000D487E">
          <w:pPr>
            <w:pStyle w:val="92271FD1FEF1447A9F516C54F7494EA3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C235BDCF9612435FB4710BEEFA27B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F9CDB-A935-4F99-86F0-AF2BC503B12B}"/>
      </w:docPartPr>
      <w:docPartBody>
        <w:p w:rsidR="00000000" w:rsidRDefault="000D487E" w:rsidP="000D487E">
          <w:pPr>
            <w:pStyle w:val="C235BDCF9612435FB4710BEEFA27B3F1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E15C0422DDBB412CB7DE7286A7591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28C54-C818-4A7B-ADA5-69D8CE1079C5}"/>
      </w:docPartPr>
      <w:docPartBody>
        <w:p w:rsidR="00000000" w:rsidRDefault="000D487E" w:rsidP="000D487E">
          <w:pPr>
            <w:pStyle w:val="E15C0422DDBB412CB7DE7286A75919C8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F24B0CBE227045CFA5EA9365639E5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DB7D-2447-4A6E-81D6-81CDD99F59EC}"/>
      </w:docPartPr>
      <w:docPartBody>
        <w:p w:rsidR="00000000" w:rsidRDefault="000D487E" w:rsidP="000D487E">
          <w:pPr>
            <w:pStyle w:val="F24B0CBE227045CFA5EA9365639E5FA1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05A3E44C5FF3465C94680C14D5888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A6584-AA25-434A-9EF0-C2BCADCF0DE0}"/>
      </w:docPartPr>
      <w:docPartBody>
        <w:p w:rsidR="00000000" w:rsidRDefault="000D487E" w:rsidP="000D487E">
          <w:pPr>
            <w:pStyle w:val="05A3E44C5FF3465C94680C14D5888CA6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6DAB9C95AE3243E0A4EAD54CB7079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2E1E8-A751-4F9B-89CC-1A13C04DF3F2}"/>
      </w:docPartPr>
      <w:docPartBody>
        <w:p w:rsidR="00000000" w:rsidRDefault="000D487E" w:rsidP="000D487E">
          <w:pPr>
            <w:pStyle w:val="6DAB9C95AE3243E0A4EAD54CB7079DC1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8575C985A71D4E8D99085D99A9CEF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AB887-A539-458E-988B-E0C407B823FC}"/>
      </w:docPartPr>
      <w:docPartBody>
        <w:p w:rsidR="00000000" w:rsidRDefault="000D487E" w:rsidP="000D487E">
          <w:pPr>
            <w:pStyle w:val="8575C985A71D4E8D99085D99A9CEFF74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6D5ECBD8F9FB4DF2A812EA0407AE7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96576-BFD4-4AF6-A86E-AA0FD1408B06}"/>
      </w:docPartPr>
      <w:docPartBody>
        <w:p w:rsidR="00000000" w:rsidRDefault="000D487E" w:rsidP="000D487E">
          <w:pPr>
            <w:pStyle w:val="6D5ECBD8F9FB4DF2A812EA0407AE7425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E780B0F0279D44F697A8B11CFF819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E9AA5-ED1E-4CC9-8A73-D11667EC2209}"/>
      </w:docPartPr>
      <w:docPartBody>
        <w:p w:rsidR="00000000" w:rsidRDefault="000D487E" w:rsidP="000D487E">
          <w:pPr>
            <w:pStyle w:val="E780B0F0279D44F697A8B11CFF8197D6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D1DEA03806AA45EAA10F1068EEC19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267A9-82A6-491C-AD34-9656E9ABDFDA}"/>
      </w:docPartPr>
      <w:docPartBody>
        <w:p w:rsidR="00000000" w:rsidRDefault="000D487E" w:rsidP="000D487E">
          <w:pPr>
            <w:pStyle w:val="D1DEA03806AA45EAA10F1068EEC1925B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E117B95ED46D4C219698B6113D0A8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6FB0A-8972-4AB7-8BAF-A32BD16CBF2E}"/>
      </w:docPartPr>
      <w:docPartBody>
        <w:p w:rsidR="00000000" w:rsidRDefault="000D487E" w:rsidP="000D487E">
          <w:pPr>
            <w:pStyle w:val="E117B95ED46D4C219698B6113D0A8FC3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E2CD0F4B624F43E78724DBC05FA16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AF4D-7343-4881-BFC0-77BE1FA78A29}"/>
      </w:docPartPr>
      <w:docPartBody>
        <w:p w:rsidR="00000000" w:rsidRDefault="000D487E" w:rsidP="000D487E">
          <w:pPr>
            <w:pStyle w:val="E2CD0F4B624F43E78724DBC05FA1692E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311A4AB56F4A49DBAB080AD273B7E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B0D72-B808-4D62-8BD5-9259D584702F}"/>
      </w:docPartPr>
      <w:docPartBody>
        <w:p w:rsidR="00000000" w:rsidRDefault="000D487E" w:rsidP="000D487E">
          <w:pPr>
            <w:pStyle w:val="311A4AB56F4A49DBAB080AD273B7EC3B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97D65B6437EB482CAE424214E4FC2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D1484-3AF2-4D7E-AF97-084EA5DFB653}"/>
      </w:docPartPr>
      <w:docPartBody>
        <w:p w:rsidR="00000000" w:rsidRDefault="000D487E" w:rsidP="000D487E">
          <w:pPr>
            <w:pStyle w:val="97D65B6437EB482CAE424214E4FC24C0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95DDC74AAE394DF7B8657B35D6EFB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047BA-A72D-46B0-B53B-859500FD3CD9}"/>
      </w:docPartPr>
      <w:docPartBody>
        <w:p w:rsidR="00000000" w:rsidRDefault="000D487E" w:rsidP="000D487E">
          <w:pPr>
            <w:pStyle w:val="95DDC74AAE394DF7B8657B35D6EFB5EA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D94D2AEAFE77417CA2EC62B504044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9E2A2-C0C8-4C5D-B7DC-3D6FB4A8AF92}"/>
      </w:docPartPr>
      <w:docPartBody>
        <w:p w:rsidR="00000000" w:rsidRDefault="000D487E" w:rsidP="000D487E">
          <w:pPr>
            <w:pStyle w:val="D94D2AEAFE77417CA2EC62B504044BD0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AAB9255B478B4822AAAE24003CFA7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F9503-C358-42B4-A4DA-6E57D544D3BF}"/>
      </w:docPartPr>
      <w:docPartBody>
        <w:p w:rsidR="00000000" w:rsidRDefault="000D487E" w:rsidP="000D487E">
          <w:pPr>
            <w:pStyle w:val="AAB9255B478B4822AAAE24003CFA7D40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  <w:docPart>
      <w:docPartPr>
        <w:name w:val="703601AB312640DE8E3674BB8DB3D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55B71-9DFD-4BC2-AFD8-2B075454AA63}"/>
      </w:docPartPr>
      <w:docPartBody>
        <w:p w:rsidR="00000000" w:rsidRDefault="000D487E" w:rsidP="000D487E">
          <w:pPr>
            <w:pStyle w:val="703601AB312640DE8E3674BB8DB3D1EF"/>
          </w:pPr>
          <w:r w:rsidRPr="00D12DFD">
            <w:rPr>
              <w:lang w:val="it-IT"/>
            </w:rPr>
            <w:t xml:space="preserve">Ut fermentum a magna ut eleifend. Integer convallis suscipit ante eu varius. </w:t>
          </w:r>
          <w:r w:rsidRPr="00144072">
            <w:rPr>
              <w:lang w:val="it-IT"/>
            </w:rPr>
            <w:t>Morbi a purus dolor. Suspendisse sit amet ipsum finibus justo viverra blandit. Ut congue quis tortor eget sodales. Nulla a erat eget nunc hendrerit ultrices eu nec nulla.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87E"/>
    <w:rsid w:val="000D487E"/>
    <w:rsid w:val="00D4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57C4933E4D49088106B65892CEA1D2">
    <w:name w:val="FA57C4933E4D49088106B65892CEA1D2"/>
  </w:style>
  <w:style w:type="paragraph" w:customStyle="1" w:styleId="E87B7B08827349848D554930204A6C6E">
    <w:name w:val="E87B7B08827349848D554930204A6C6E"/>
  </w:style>
  <w:style w:type="paragraph" w:customStyle="1" w:styleId="BF0516B59ECE4DA0B62542D72183D685">
    <w:name w:val="BF0516B59ECE4DA0B62542D72183D685"/>
  </w:style>
  <w:style w:type="paragraph" w:customStyle="1" w:styleId="6694710FA0754857BF8339940B5C14A0">
    <w:name w:val="6694710FA0754857BF8339940B5C14A0"/>
  </w:style>
  <w:style w:type="paragraph" w:customStyle="1" w:styleId="6F668D85A30649DA8A4D9AF278C82561">
    <w:name w:val="6F668D85A30649DA8A4D9AF278C82561"/>
  </w:style>
  <w:style w:type="paragraph" w:customStyle="1" w:styleId="17FD94E9369F4E89BB755251FFE4D43C">
    <w:name w:val="17FD94E9369F4E89BB755251FFE4D43C"/>
  </w:style>
  <w:style w:type="paragraph" w:customStyle="1" w:styleId="BFC1F5097322483DB5E00B278BC0A234">
    <w:name w:val="BFC1F5097322483DB5E00B278BC0A234"/>
  </w:style>
  <w:style w:type="paragraph" w:customStyle="1" w:styleId="76E4AC68C4A04BD4A558DAC8CDF12354">
    <w:name w:val="76E4AC68C4A04BD4A558DAC8CDF12354"/>
  </w:style>
  <w:style w:type="paragraph" w:customStyle="1" w:styleId="62FEC1702172489FA22737111F8B8850">
    <w:name w:val="62FEC1702172489FA22737111F8B8850"/>
  </w:style>
  <w:style w:type="paragraph" w:customStyle="1" w:styleId="2839DF14622C486BAAD31BCA6F8255B0">
    <w:name w:val="2839DF14622C486BAAD31BCA6F8255B0"/>
  </w:style>
  <w:style w:type="paragraph" w:customStyle="1" w:styleId="015B3389C37F4056A9B6BE7FDBF232FB">
    <w:name w:val="015B3389C37F4056A9B6BE7FDBF232FB"/>
  </w:style>
  <w:style w:type="paragraph" w:customStyle="1" w:styleId="11C09DDC415F4348907845208EE128B3">
    <w:name w:val="11C09DDC415F4348907845208EE128B3"/>
  </w:style>
  <w:style w:type="paragraph" w:customStyle="1" w:styleId="39420958DBB04D348D4ACC5FBE65FFDD">
    <w:name w:val="39420958DBB04D348D4ACC5FBE65FFDD"/>
  </w:style>
  <w:style w:type="paragraph" w:customStyle="1" w:styleId="57C2A74CA7D247F58520B48B1932FF26">
    <w:name w:val="57C2A74CA7D247F58520B48B1932FF26"/>
  </w:style>
  <w:style w:type="paragraph" w:customStyle="1" w:styleId="9AC0A95F6B7D49DF8AA021E23F45B89E">
    <w:name w:val="9AC0A95F6B7D49DF8AA021E23F45B89E"/>
  </w:style>
  <w:style w:type="paragraph" w:customStyle="1" w:styleId="9FC57CE1D2B24A6B8839540B060E5C33">
    <w:name w:val="9FC57CE1D2B24A6B8839540B060E5C33"/>
  </w:style>
  <w:style w:type="paragraph" w:customStyle="1" w:styleId="4803ACE2EBD54ED4BF6ABB79DA59ED91">
    <w:name w:val="4803ACE2EBD54ED4BF6ABB79DA59ED91"/>
  </w:style>
  <w:style w:type="paragraph" w:customStyle="1" w:styleId="A937FF8C189E44D9BA33F90F13EEA691">
    <w:name w:val="A937FF8C189E44D9BA33F90F13EEA691"/>
  </w:style>
  <w:style w:type="paragraph" w:customStyle="1" w:styleId="A937C4D8857F49D38A5BFCAE235AED2F">
    <w:name w:val="A937C4D8857F49D38A5BFCAE235AED2F"/>
  </w:style>
  <w:style w:type="paragraph" w:customStyle="1" w:styleId="5A7CB1DD420C4B34AAA76B791DCDDCD1">
    <w:name w:val="5A7CB1DD420C4B34AAA76B791DCDDCD1"/>
  </w:style>
  <w:style w:type="paragraph" w:customStyle="1" w:styleId="E2E3A6C9809F49E8A3055E02278EA22E">
    <w:name w:val="E2E3A6C9809F49E8A3055E02278EA22E"/>
  </w:style>
  <w:style w:type="paragraph" w:customStyle="1" w:styleId="47CE7D7F85094CC28ABC0EB5FE683D0D">
    <w:name w:val="47CE7D7F85094CC28ABC0EB5FE683D0D"/>
  </w:style>
  <w:style w:type="paragraph" w:customStyle="1" w:styleId="8FB3CDE2934842B1A6A4CF61C1E624DE">
    <w:name w:val="8FB3CDE2934842B1A6A4CF61C1E624DE"/>
  </w:style>
  <w:style w:type="paragraph" w:customStyle="1" w:styleId="EC338F2A02594A43BF7167BF89155187">
    <w:name w:val="EC338F2A02594A43BF7167BF89155187"/>
  </w:style>
  <w:style w:type="paragraph" w:customStyle="1" w:styleId="5A94FE2BD416431B98AD4FB4B4617A2A">
    <w:name w:val="5A94FE2BD416431B98AD4FB4B4617A2A"/>
  </w:style>
  <w:style w:type="paragraph" w:customStyle="1" w:styleId="AF114997906C45C286B0394B4A6D52C6">
    <w:name w:val="AF114997906C45C286B0394B4A6D52C6"/>
  </w:style>
  <w:style w:type="paragraph" w:customStyle="1" w:styleId="JobDescription">
    <w:name w:val="Job Description"/>
    <w:basedOn w:val="Normal"/>
    <w:link w:val="JobDescriptionChar"/>
    <w:uiPriority w:val="18"/>
    <w:qFormat/>
    <w:rsid w:val="000D487E"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0D487E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5D2B6C95C0794AD99A337D1949793644">
    <w:name w:val="5D2B6C95C0794AD99A337D1949793644"/>
  </w:style>
  <w:style w:type="paragraph" w:styleId="ListBullet">
    <w:name w:val="List Bullet"/>
    <w:basedOn w:val="Normal"/>
    <w:uiPriority w:val="99"/>
    <w:qFormat/>
    <w:rsid w:val="000D487E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rsid w:val="000D487E"/>
    <w:pPr>
      <w:numPr>
        <w:numId w:val="1"/>
      </w:numPr>
    </w:pPr>
  </w:style>
  <w:style w:type="paragraph" w:customStyle="1" w:styleId="23039CE54C4548078B20FAB5D6A8FF28">
    <w:name w:val="23039CE54C4548078B20FAB5D6A8FF28"/>
  </w:style>
  <w:style w:type="paragraph" w:customStyle="1" w:styleId="46ECD8271F8948DFAFB388F6156DB0F3">
    <w:name w:val="46ECD8271F8948DFAFB388F6156DB0F3"/>
  </w:style>
  <w:style w:type="paragraph" w:customStyle="1" w:styleId="D142A371CEE24BA1AB41149DAB6E33C0">
    <w:name w:val="D142A371CEE24BA1AB41149DAB6E33C0"/>
  </w:style>
  <w:style w:type="paragraph" w:customStyle="1" w:styleId="25500D182069434E9CB9D7D1A6707801">
    <w:name w:val="25500D182069434E9CB9D7D1A6707801"/>
  </w:style>
  <w:style w:type="paragraph" w:customStyle="1" w:styleId="ABBA56280E2445E6AE1FA595A7F6A19E">
    <w:name w:val="ABBA56280E2445E6AE1FA595A7F6A19E"/>
  </w:style>
  <w:style w:type="paragraph" w:customStyle="1" w:styleId="BC6438A0648E4E73BBE1041F2DC9B44F">
    <w:name w:val="BC6438A0648E4E73BBE1041F2DC9B44F"/>
  </w:style>
  <w:style w:type="paragraph" w:customStyle="1" w:styleId="6CE1483F67534C40AAE7F9C740F9422A">
    <w:name w:val="6CE1483F67534C40AAE7F9C740F9422A"/>
  </w:style>
  <w:style w:type="paragraph" w:customStyle="1" w:styleId="59BA3A27E9BA4073A49383B2CBF97C19">
    <w:name w:val="59BA3A27E9BA4073A49383B2CBF97C19"/>
  </w:style>
  <w:style w:type="paragraph" w:customStyle="1" w:styleId="AC5D3498223845C4BCC61B8D1D85AFD1">
    <w:name w:val="AC5D3498223845C4BCC61B8D1D85AFD1"/>
  </w:style>
  <w:style w:type="paragraph" w:customStyle="1" w:styleId="FC6AE4ABC9AC4C879E929261BF29A298">
    <w:name w:val="FC6AE4ABC9AC4C879E929261BF29A298"/>
  </w:style>
  <w:style w:type="paragraph" w:customStyle="1" w:styleId="89608A7062CC4FA38D59E1A5B99AC144">
    <w:name w:val="89608A7062CC4FA38D59E1A5B99AC144"/>
  </w:style>
  <w:style w:type="paragraph" w:customStyle="1" w:styleId="2D215150B1884FB8AC94843F19F249D7">
    <w:name w:val="2D215150B1884FB8AC94843F19F249D7"/>
  </w:style>
  <w:style w:type="paragraph" w:customStyle="1" w:styleId="503D9A44ADA74C9A9B06C84DFC435978">
    <w:name w:val="503D9A44ADA74C9A9B06C84DFC435978"/>
  </w:style>
  <w:style w:type="paragraph" w:customStyle="1" w:styleId="0E6B5B095E9D48B882E0BF29693D6642">
    <w:name w:val="0E6B5B095E9D48B882E0BF29693D6642"/>
  </w:style>
  <w:style w:type="paragraph" w:customStyle="1" w:styleId="7D06149BAF2844AA9F5E80B065CFCFBA">
    <w:name w:val="7D06149BAF2844AA9F5E80B065CFCFBA"/>
  </w:style>
  <w:style w:type="paragraph" w:customStyle="1" w:styleId="7C914139FCD346D18C26311B4EFF28E1">
    <w:name w:val="7C914139FCD346D18C26311B4EFF28E1"/>
  </w:style>
  <w:style w:type="paragraph" w:customStyle="1" w:styleId="6CAD065F4AB44B1F80386728AB48FE76">
    <w:name w:val="6CAD065F4AB44B1F80386728AB48FE76"/>
  </w:style>
  <w:style w:type="paragraph" w:customStyle="1" w:styleId="49852811B4CF47C9988F7EC6A0963E7D">
    <w:name w:val="49852811B4CF47C9988F7EC6A0963E7D"/>
  </w:style>
  <w:style w:type="paragraph" w:customStyle="1" w:styleId="18F5AEF8EEA94498A21572E7BF4D29FF">
    <w:name w:val="18F5AEF8EEA94498A21572E7BF4D29FF"/>
  </w:style>
  <w:style w:type="paragraph" w:customStyle="1" w:styleId="E76B988B49604576932EEA78B6B0D1C5">
    <w:name w:val="E76B988B49604576932EEA78B6B0D1C5"/>
  </w:style>
  <w:style w:type="paragraph" w:customStyle="1" w:styleId="EB8E7CEFA93947E7A5705EFFB39BE6F2">
    <w:name w:val="EB8E7CEFA93947E7A5705EFFB39BE6F2"/>
  </w:style>
  <w:style w:type="paragraph" w:customStyle="1" w:styleId="1C8E02D6E3C34515B56034C87AB53665">
    <w:name w:val="1C8E02D6E3C34515B56034C87AB53665"/>
    <w:rsid w:val="000D487E"/>
  </w:style>
  <w:style w:type="paragraph" w:customStyle="1" w:styleId="9D179D118FEE48498852ECC882C380E6">
    <w:name w:val="9D179D118FEE48498852ECC882C380E6"/>
    <w:rsid w:val="000D487E"/>
  </w:style>
  <w:style w:type="paragraph" w:customStyle="1" w:styleId="B8273755583B4B199E17B557E78BB396">
    <w:name w:val="B8273755583B4B199E17B557E78BB396"/>
    <w:rsid w:val="000D487E"/>
  </w:style>
  <w:style w:type="paragraph" w:customStyle="1" w:styleId="82587ECEF3A34D6088F165AF9F1ADF2E">
    <w:name w:val="82587ECEF3A34D6088F165AF9F1ADF2E"/>
    <w:rsid w:val="000D487E"/>
  </w:style>
  <w:style w:type="paragraph" w:customStyle="1" w:styleId="7617ED21B6074883A42D8707A0155E81">
    <w:name w:val="7617ED21B6074883A42D8707A0155E81"/>
    <w:rsid w:val="000D487E"/>
  </w:style>
  <w:style w:type="paragraph" w:customStyle="1" w:styleId="1EFD5D8DBAAD4D81A45B39392CC92A75">
    <w:name w:val="1EFD5D8DBAAD4D81A45B39392CC92A75"/>
    <w:rsid w:val="000D487E"/>
  </w:style>
  <w:style w:type="paragraph" w:customStyle="1" w:styleId="F308895826C046CFA637E51A45E1FA20">
    <w:name w:val="F308895826C046CFA637E51A45E1FA20"/>
    <w:rsid w:val="000D487E"/>
  </w:style>
  <w:style w:type="paragraph" w:customStyle="1" w:styleId="884BF4C4FB5F43D6917EE967B4510CA5">
    <w:name w:val="884BF4C4FB5F43D6917EE967B4510CA5"/>
    <w:rsid w:val="000D487E"/>
  </w:style>
  <w:style w:type="paragraph" w:customStyle="1" w:styleId="9B60E603EF874EA2AA1850BB073208EB">
    <w:name w:val="9B60E603EF874EA2AA1850BB073208EB"/>
    <w:rsid w:val="000D487E"/>
  </w:style>
  <w:style w:type="paragraph" w:customStyle="1" w:styleId="0075224BB98A4D7088C326DA6EECF44C">
    <w:name w:val="0075224BB98A4D7088C326DA6EECF44C"/>
    <w:rsid w:val="000D487E"/>
  </w:style>
  <w:style w:type="paragraph" w:customStyle="1" w:styleId="534D7ED8C09340BBA7FB9B3339C3B181">
    <w:name w:val="534D7ED8C09340BBA7FB9B3339C3B181"/>
    <w:rsid w:val="000D487E"/>
  </w:style>
  <w:style w:type="paragraph" w:customStyle="1" w:styleId="6E845DA4A8BC431A9B24268989FC7AB4">
    <w:name w:val="6E845DA4A8BC431A9B24268989FC7AB4"/>
    <w:rsid w:val="000D487E"/>
  </w:style>
  <w:style w:type="paragraph" w:customStyle="1" w:styleId="D058B5AA9FF240FFA53EBEB67EA592FA">
    <w:name w:val="D058B5AA9FF240FFA53EBEB67EA592FA"/>
    <w:rsid w:val="000D487E"/>
  </w:style>
  <w:style w:type="paragraph" w:customStyle="1" w:styleId="0F7EF8F8FE98413ABF2D460263933CED">
    <w:name w:val="0F7EF8F8FE98413ABF2D460263933CED"/>
    <w:rsid w:val="000D487E"/>
  </w:style>
  <w:style w:type="paragraph" w:customStyle="1" w:styleId="4A068702F38C4E53979679264C5003DD">
    <w:name w:val="4A068702F38C4E53979679264C5003DD"/>
    <w:rsid w:val="000D487E"/>
  </w:style>
  <w:style w:type="paragraph" w:customStyle="1" w:styleId="D28C4CCEA52C401FA015E03A9E51A204">
    <w:name w:val="D28C4CCEA52C401FA015E03A9E51A204"/>
    <w:rsid w:val="000D487E"/>
  </w:style>
  <w:style w:type="paragraph" w:customStyle="1" w:styleId="C22BB611E9BE4DBCA4B455BDE302ABC3">
    <w:name w:val="C22BB611E9BE4DBCA4B455BDE302ABC3"/>
    <w:rsid w:val="000D487E"/>
  </w:style>
  <w:style w:type="paragraph" w:customStyle="1" w:styleId="12062B06CDDD4B74A1083CB8D9CAFC43">
    <w:name w:val="12062B06CDDD4B74A1083CB8D9CAFC43"/>
    <w:rsid w:val="000D487E"/>
  </w:style>
  <w:style w:type="paragraph" w:customStyle="1" w:styleId="468AE36772874FB4AE45BE2D4FA5E567">
    <w:name w:val="468AE36772874FB4AE45BE2D4FA5E567"/>
    <w:rsid w:val="000D487E"/>
  </w:style>
  <w:style w:type="paragraph" w:customStyle="1" w:styleId="818A769779CF425C902338D731E65B7A">
    <w:name w:val="818A769779CF425C902338D731E65B7A"/>
    <w:rsid w:val="000D487E"/>
  </w:style>
  <w:style w:type="paragraph" w:customStyle="1" w:styleId="F190BCAAE8E74D19AB3FB27F180027D4">
    <w:name w:val="F190BCAAE8E74D19AB3FB27F180027D4"/>
    <w:rsid w:val="000D487E"/>
  </w:style>
  <w:style w:type="paragraph" w:customStyle="1" w:styleId="1CE098C90FAC49AEB5F636C3815C622D">
    <w:name w:val="1CE098C90FAC49AEB5F636C3815C622D"/>
    <w:rsid w:val="000D487E"/>
  </w:style>
  <w:style w:type="paragraph" w:customStyle="1" w:styleId="EB11E5997BF24D678B1437EA99BDB52C">
    <w:name w:val="EB11E5997BF24D678B1437EA99BDB52C"/>
    <w:rsid w:val="000D487E"/>
  </w:style>
  <w:style w:type="paragraph" w:customStyle="1" w:styleId="C428340359A2450581825EA3E9D78728">
    <w:name w:val="C428340359A2450581825EA3E9D78728"/>
    <w:rsid w:val="000D487E"/>
  </w:style>
  <w:style w:type="paragraph" w:customStyle="1" w:styleId="52126F4360C5414CBB81313ADE104E55">
    <w:name w:val="52126F4360C5414CBB81313ADE104E55"/>
    <w:rsid w:val="000D487E"/>
  </w:style>
  <w:style w:type="paragraph" w:customStyle="1" w:styleId="A9854BB7C18B491682DA2D6606C7DC8E">
    <w:name w:val="A9854BB7C18B491682DA2D6606C7DC8E"/>
    <w:rsid w:val="000D487E"/>
  </w:style>
  <w:style w:type="paragraph" w:customStyle="1" w:styleId="4FF1FD96EFB0476DBD124A915513623D">
    <w:name w:val="4FF1FD96EFB0476DBD124A915513623D"/>
    <w:rsid w:val="000D487E"/>
  </w:style>
  <w:style w:type="paragraph" w:customStyle="1" w:styleId="622B0F826A4F495CA0969B500B45765D">
    <w:name w:val="622B0F826A4F495CA0969B500B45765D"/>
    <w:rsid w:val="000D487E"/>
  </w:style>
  <w:style w:type="paragraph" w:customStyle="1" w:styleId="B228F3C029C9402E86C5CFC1403039DC">
    <w:name w:val="B228F3C029C9402E86C5CFC1403039DC"/>
    <w:rsid w:val="000D487E"/>
  </w:style>
  <w:style w:type="paragraph" w:customStyle="1" w:styleId="CCC3B5754A4B4B44BC96611BF235D07F">
    <w:name w:val="CCC3B5754A4B4B44BC96611BF235D07F"/>
    <w:rsid w:val="000D487E"/>
  </w:style>
  <w:style w:type="paragraph" w:customStyle="1" w:styleId="C5475BE596B640EB860E4CD50C382171">
    <w:name w:val="C5475BE596B640EB860E4CD50C382171"/>
    <w:rsid w:val="000D487E"/>
  </w:style>
  <w:style w:type="paragraph" w:customStyle="1" w:styleId="407A6D83E4624268A2E59AC185E68B61">
    <w:name w:val="407A6D83E4624268A2E59AC185E68B61"/>
    <w:rsid w:val="000D487E"/>
  </w:style>
  <w:style w:type="paragraph" w:customStyle="1" w:styleId="D5381F1C8B93425F865816BF54126AF8">
    <w:name w:val="D5381F1C8B93425F865816BF54126AF8"/>
    <w:rsid w:val="000D487E"/>
  </w:style>
  <w:style w:type="paragraph" w:customStyle="1" w:styleId="3C1E8262AE3D42C6908442DE9500FF15">
    <w:name w:val="3C1E8262AE3D42C6908442DE9500FF15"/>
    <w:rsid w:val="000D487E"/>
  </w:style>
  <w:style w:type="paragraph" w:customStyle="1" w:styleId="7420E959F7BB460F9659DBA1C34F1C9D">
    <w:name w:val="7420E959F7BB460F9659DBA1C34F1C9D"/>
    <w:rsid w:val="000D487E"/>
  </w:style>
  <w:style w:type="paragraph" w:customStyle="1" w:styleId="8538FFFB0AF54A9CA58F60F5E8AFFD7C">
    <w:name w:val="8538FFFB0AF54A9CA58F60F5E8AFFD7C"/>
    <w:rsid w:val="000D487E"/>
  </w:style>
  <w:style w:type="paragraph" w:styleId="Title">
    <w:name w:val="Title"/>
    <w:basedOn w:val="Normal"/>
    <w:next w:val="Normal"/>
    <w:link w:val="TitleChar"/>
    <w:uiPriority w:val="10"/>
    <w:qFormat/>
    <w:rsid w:val="000D487E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b/>
      <w:bCs/>
      <w:color w:val="D14140"/>
      <w:sz w:val="48"/>
      <w:szCs w:val="51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487E"/>
    <w:rPr>
      <w:rFonts w:ascii="Georgia" w:eastAsia="Times New Roman" w:hAnsi="Georgia" w:cs="Georgia"/>
      <w:b/>
      <w:bCs/>
      <w:color w:val="D14140"/>
      <w:sz w:val="48"/>
      <w:szCs w:val="51"/>
      <w:lang w:val="en-US" w:eastAsia="en-US"/>
    </w:rPr>
  </w:style>
  <w:style w:type="paragraph" w:customStyle="1" w:styleId="4B82E89E74584066A3469FDBB0B2FB55">
    <w:name w:val="4B82E89E74584066A3469FDBB0B2FB55"/>
    <w:rsid w:val="000D487E"/>
  </w:style>
  <w:style w:type="paragraph" w:customStyle="1" w:styleId="DEE7FF40768E4E189A01BC7F40879BB9">
    <w:name w:val="DEE7FF40768E4E189A01BC7F40879BB9"/>
    <w:rsid w:val="000D487E"/>
  </w:style>
  <w:style w:type="paragraph" w:customStyle="1" w:styleId="08427BC1531F4CE28EA49629A6F18BBA">
    <w:name w:val="08427BC1531F4CE28EA49629A6F18BBA"/>
    <w:rsid w:val="000D487E"/>
  </w:style>
  <w:style w:type="paragraph" w:customStyle="1" w:styleId="634EF00AE6244C5BB1E03A1785AAB069">
    <w:name w:val="634EF00AE6244C5BB1E03A1785AAB069"/>
    <w:rsid w:val="000D487E"/>
  </w:style>
  <w:style w:type="paragraph" w:customStyle="1" w:styleId="BFBFD4031EC0431A80900567DC89DEB0">
    <w:name w:val="BFBFD4031EC0431A80900567DC89DEB0"/>
    <w:rsid w:val="000D487E"/>
  </w:style>
  <w:style w:type="paragraph" w:customStyle="1" w:styleId="AEAB0046AF9F4BEBBD1688C7C4F059CB">
    <w:name w:val="AEAB0046AF9F4BEBBD1688C7C4F059CB"/>
    <w:rsid w:val="000D487E"/>
  </w:style>
  <w:style w:type="paragraph" w:customStyle="1" w:styleId="FD64E96E14C245BAA608879BF1FB78EE">
    <w:name w:val="FD64E96E14C245BAA608879BF1FB78EE"/>
    <w:rsid w:val="000D487E"/>
  </w:style>
  <w:style w:type="paragraph" w:customStyle="1" w:styleId="1D32F14A08764401B420CA7C2B639B1E">
    <w:name w:val="1D32F14A08764401B420CA7C2B639B1E"/>
    <w:rsid w:val="000D487E"/>
  </w:style>
  <w:style w:type="paragraph" w:customStyle="1" w:styleId="808C2349378B47349803EF81A6230E2C">
    <w:name w:val="808C2349378B47349803EF81A6230E2C"/>
    <w:rsid w:val="000D487E"/>
  </w:style>
  <w:style w:type="paragraph" w:customStyle="1" w:styleId="01384C59ED82414B9EA6CC43844CFF50">
    <w:name w:val="01384C59ED82414B9EA6CC43844CFF50"/>
    <w:rsid w:val="000D487E"/>
  </w:style>
  <w:style w:type="paragraph" w:customStyle="1" w:styleId="27FB17A5F52E4928997DB376449A4889">
    <w:name w:val="27FB17A5F52E4928997DB376449A4889"/>
    <w:rsid w:val="000D487E"/>
  </w:style>
  <w:style w:type="paragraph" w:customStyle="1" w:styleId="BB4071F89AA74369ABDF7D8FC5B86E5F">
    <w:name w:val="BB4071F89AA74369ABDF7D8FC5B86E5F"/>
    <w:rsid w:val="000D487E"/>
  </w:style>
  <w:style w:type="paragraph" w:customStyle="1" w:styleId="A762E8888B364654A16A4C8832A67322">
    <w:name w:val="A762E8888B364654A16A4C8832A67322"/>
    <w:rsid w:val="000D487E"/>
  </w:style>
  <w:style w:type="paragraph" w:customStyle="1" w:styleId="830A72191E24470DA863BED59F87AF91">
    <w:name w:val="830A72191E24470DA863BED59F87AF91"/>
    <w:rsid w:val="000D487E"/>
  </w:style>
  <w:style w:type="paragraph" w:customStyle="1" w:styleId="402436DD9ADB4037A78E46A5BF5C38AC">
    <w:name w:val="402436DD9ADB4037A78E46A5BF5C38AC"/>
    <w:rsid w:val="000D487E"/>
  </w:style>
  <w:style w:type="paragraph" w:customStyle="1" w:styleId="393BB2A2EB904856914B05CC124CA5A7">
    <w:name w:val="393BB2A2EB904856914B05CC124CA5A7"/>
    <w:rsid w:val="000D487E"/>
  </w:style>
  <w:style w:type="paragraph" w:customStyle="1" w:styleId="654CFB197D1B4EF98BE8BBDE86B1FFB9">
    <w:name w:val="654CFB197D1B4EF98BE8BBDE86B1FFB9"/>
    <w:rsid w:val="000D487E"/>
  </w:style>
  <w:style w:type="paragraph" w:customStyle="1" w:styleId="0B40FDB30F814452B4A698998255889E">
    <w:name w:val="0B40FDB30F814452B4A698998255889E"/>
    <w:rsid w:val="000D487E"/>
  </w:style>
  <w:style w:type="paragraph" w:customStyle="1" w:styleId="E71BA85DBFF141DA87195BEB46E7BE91">
    <w:name w:val="E71BA85DBFF141DA87195BEB46E7BE91"/>
    <w:rsid w:val="000D487E"/>
  </w:style>
  <w:style w:type="paragraph" w:customStyle="1" w:styleId="E9F79C86FB5645C8874F5E119F16E5E8">
    <w:name w:val="E9F79C86FB5645C8874F5E119F16E5E8"/>
    <w:rsid w:val="000D487E"/>
  </w:style>
  <w:style w:type="paragraph" w:customStyle="1" w:styleId="4F119CD2B7EA4580AB3A79AB0E6CE6ED">
    <w:name w:val="4F119CD2B7EA4580AB3A79AB0E6CE6ED"/>
    <w:rsid w:val="000D487E"/>
  </w:style>
  <w:style w:type="paragraph" w:customStyle="1" w:styleId="28BD3B78280B49D5AFC6854EA100BA5E">
    <w:name w:val="28BD3B78280B49D5AFC6854EA100BA5E"/>
    <w:rsid w:val="000D487E"/>
  </w:style>
  <w:style w:type="paragraph" w:customStyle="1" w:styleId="123D2F50B25B4FA5870233E3FE77BEA2">
    <w:name w:val="123D2F50B25B4FA5870233E3FE77BEA2"/>
    <w:rsid w:val="000D487E"/>
  </w:style>
  <w:style w:type="paragraph" w:customStyle="1" w:styleId="5BD73E3346B345CF8599D060C630EB5C">
    <w:name w:val="5BD73E3346B345CF8599D060C630EB5C"/>
    <w:rsid w:val="000D487E"/>
  </w:style>
  <w:style w:type="paragraph" w:customStyle="1" w:styleId="2548243A5EFB4B028973A2760EC1C236">
    <w:name w:val="2548243A5EFB4B028973A2760EC1C236"/>
    <w:rsid w:val="000D487E"/>
  </w:style>
  <w:style w:type="paragraph" w:customStyle="1" w:styleId="F2DFD6F3D59E4BE9B5444D2053F4B02D">
    <w:name w:val="F2DFD6F3D59E4BE9B5444D2053F4B02D"/>
    <w:rsid w:val="000D487E"/>
  </w:style>
  <w:style w:type="paragraph" w:customStyle="1" w:styleId="2CA9937704CA4D7CA227FEF72559E4A3">
    <w:name w:val="2CA9937704CA4D7CA227FEF72559E4A3"/>
    <w:rsid w:val="000D487E"/>
  </w:style>
  <w:style w:type="paragraph" w:customStyle="1" w:styleId="411C27203B0143F8BD2469B914424A58">
    <w:name w:val="411C27203B0143F8BD2469B914424A58"/>
    <w:rsid w:val="000D487E"/>
  </w:style>
  <w:style w:type="paragraph" w:customStyle="1" w:styleId="D0DF92F567234379A768041FB1E553F1">
    <w:name w:val="D0DF92F567234379A768041FB1E553F1"/>
    <w:rsid w:val="000D487E"/>
  </w:style>
  <w:style w:type="paragraph" w:customStyle="1" w:styleId="BFD1BF976C5747CFAA5665946DDBDA90">
    <w:name w:val="BFD1BF976C5747CFAA5665946DDBDA90"/>
    <w:rsid w:val="000D487E"/>
  </w:style>
  <w:style w:type="paragraph" w:customStyle="1" w:styleId="94DB6C0FF0DE4613A637227C702AF6B3">
    <w:name w:val="94DB6C0FF0DE4613A637227C702AF6B3"/>
    <w:rsid w:val="000D487E"/>
  </w:style>
  <w:style w:type="paragraph" w:customStyle="1" w:styleId="B6EFA9D43D5244EC9A88DC4CF7A21EE8">
    <w:name w:val="B6EFA9D43D5244EC9A88DC4CF7A21EE8"/>
    <w:rsid w:val="000D487E"/>
  </w:style>
  <w:style w:type="paragraph" w:customStyle="1" w:styleId="A748F4F31A334817ABC640DB3114BA68">
    <w:name w:val="A748F4F31A334817ABC640DB3114BA68"/>
    <w:rsid w:val="000D487E"/>
  </w:style>
  <w:style w:type="paragraph" w:customStyle="1" w:styleId="61E1D447193543A188B04000CE4726F4">
    <w:name w:val="61E1D447193543A188B04000CE4726F4"/>
    <w:rsid w:val="000D487E"/>
  </w:style>
  <w:style w:type="paragraph" w:customStyle="1" w:styleId="FB1CBAF60C8D40DD819F5DD91BD22256">
    <w:name w:val="FB1CBAF60C8D40DD819F5DD91BD22256"/>
    <w:rsid w:val="000D487E"/>
  </w:style>
  <w:style w:type="paragraph" w:customStyle="1" w:styleId="E22C24E172E848B98C39F68A9CD6BDD9">
    <w:name w:val="E22C24E172E848B98C39F68A9CD6BDD9"/>
    <w:rsid w:val="000D487E"/>
  </w:style>
  <w:style w:type="paragraph" w:customStyle="1" w:styleId="8CD7792CA36F4B14B95D5D501F68BAAA">
    <w:name w:val="8CD7792CA36F4B14B95D5D501F68BAAA"/>
    <w:rsid w:val="000D487E"/>
  </w:style>
  <w:style w:type="paragraph" w:customStyle="1" w:styleId="49510F0113434F96BF64AE1494CB3EC9">
    <w:name w:val="49510F0113434F96BF64AE1494CB3EC9"/>
    <w:rsid w:val="000D487E"/>
  </w:style>
  <w:style w:type="paragraph" w:customStyle="1" w:styleId="4FD2677126714F1EAAEBCCFE11131D88">
    <w:name w:val="4FD2677126714F1EAAEBCCFE11131D88"/>
    <w:rsid w:val="000D487E"/>
  </w:style>
  <w:style w:type="paragraph" w:customStyle="1" w:styleId="04277C75D2BC42158C91FF287ABADFB9">
    <w:name w:val="04277C75D2BC42158C91FF287ABADFB9"/>
    <w:rsid w:val="000D487E"/>
  </w:style>
  <w:style w:type="paragraph" w:customStyle="1" w:styleId="BA01568C97984B27A3326707FA45D266">
    <w:name w:val="BA01568C97984B27A3326707FA45D266"/>
    <w:rsid w:val="000D487E"/>
  </w:style>
  <w:style w:type="paragraph" w:customStyle="1" w:styleId="B9B572804D5C4F8EB12BD5080888B93A">
    <w:name w:val="B9B572804D5C4F8EB12BD5080888B93A"/>
    <w:rsid w:val="000D487E"/>
  </w:style>
  <w:style w:type="paragraph" w:customStyle="1" w:styleId="19B5CCEF92A54C329DF19FA5EBE7FEA0">
    <w:name w:val="19B5CCEF92A54C329DF19FA5EBE7FEA0"/>
    <w:rsid w:val="000D487E"/>
  </w:style>
  <w:style w:type="paragraph" w:customStyle="1" w:styleId="97D83980FD664AD28D5CCA66D97D1C4C">
    <w:name w:val="97D83980FD664AD28D5CCA66D97D1C4C"/>
    <w:rsid w:val="000D487E"/>
  </w:style>
  <w:style w:type="paragraph" w:customStyle="1" w:styleId="BE0B837D73004A9DB1D7C847A9EC8BA3">
    <w:name w:val="BE0B837D73004A9DB1D7C847A9EC8BA3"/>
    <w:rsid w:val="000D487E"/>
  </w:style>
  <w:style w:type="paragraph" w:customStyle="1" w:styleId="4734D0C5B9B74D6BA22D621570037C87">
    <w:name w:val="4734D0C5B9B74D6BA22D621570037C87"/>
    <w:rsid w:val="000D487E"/>
  </w:style>
  <w:style w:type="paragraph" w:customStyle="1" w:styleId="1780B5E578AA46C583938ED75707B9FD">
    <w:name w:val="1780B5E578AA46C583938ED75707B9FD"/>
    <w:rsid w:val="000D487E"/>
  </w:style>
  <w:style w:type="paragraph" w:customStyle="1" w:styleId="E1D014BE1D6D4B6894B77C7043D7A9BB">
    <w:name w:val="E1D014BE1D6D4B6894B77C7043D7A9BB"/>
    <w:rsid w:val="000D487E"/>
  </w:style>
  <w:style w:type="paragraph" w:customStyle="1" w:styleId="FA47B50FB2134F6891E753DDBBE270D5">
    <w:name w:val="FA47B50FB2134F6891E753DDBBE270D5"/>
    <w:rsid w:val="000D487E"/>
  </w:style>
  <w:style w:type="paragraph" w:customStyle="1" w:styleId="79B489F55A3448FB8C6B801C70B93468">
    <w:name w:val="79B489F55A3448FB8C6B801C70B93468"/>
    <w:rsid w:val="000D487E"/>
  </w:style>
  <w:style w:type="paragraph" w:customStyle="1" w:styleId="8C4F02ADDF024BE6B91ACE66FA9C3620">
    <w:name w:val="8C4F02ADDF024BE6B91ACE66FA9C3620"/>
    <w:rsid w:val="000D487E"/>
  </w:style>
  <w:style w:type="paragraph" w:customStyle="1" w:styleId="087B3E6DE32D4BEF9BCABE6162CAD1A7">
    <w:name w:val="087B3E6DE32D4BEF9BCABE6162CAD1A7"/>
    <w:rsid w:val="000D487E"/>
  </w:style>
  <w:style w:type="paragraph" w:customStyle="1" w:styleId="233682C52AA74FED88B621A16C2C940B">
    <w:name w:val="233682C52AA74FED88B621A16C2C940B"/>
    <w:rsid w:val="000D487E"/>
  </w:style>
  <w:style w:type="paragraph" w:customStyle="1" w:styleId="295B47F5D587435187C7C5723AE35FD2">
    <w:name w:val="295B47F5D587435187C7C5723AE35FD2"/>
    <w:rsid w:val="000D487E"/>
  </w:style>
  <w:style w:type="paragraph" w:customStyle="1" w:styleId="7A555F37E3AB4B1DB54337052F0A0791">
    <w:name w:val="7A555F37E3AB4B1DB54337052F0A0791"/>
    <w:rsid w:val="000D487E"/>
  </w:style>
  <w:style w:type="paragraph" w:customStyle="1" w:styleId="8E9E8F1B29574832BD3CE97B4B913A22">
    <w:name w:val="8E9E8F1B29574832BD3CE97B4B913A22"/>
    <w:rsid w:val="000D487E"/>
  </w:style>
  <w:style w:type="paragraph" w:customStyle="1" w:styleId="D80571F43F8644E28C32AE23A17D8CAA">
    <w:name w:val="D80571F43F8644E28C32AE23A17D8CAA"/>
    <w:rsid w:val="000D487E"/>
  </w:style>
  <w:style w:type="paragraph" w:customStyle="1" w:styleId="0EDBF4BD93E245069EC9169D316966F5">
    <w:name w:val="0EDBF4BD93E245069EC9169D316966F5"/>
    <w:rsid w:val="000D487E"/>
  </w:style>
  <w:style w:type="paragraph" w:customStyle="1" w:styleId="65E051698E2346848B2EBD895376239C">
    <w:name w:val="65E051698E2346848B2EBD895376239C"/>
    <w:rsid w:val="000D487E"/>
  </w:style>
  <w:style w:type="paragraph" w:customStyle="1" w:styleId="A7C95FF4A5814B269E95D0FD0F1536EF">
    <w:name w:val="A7C95FF4A5814B269E95D0FD0F1536EF"/>
    <w:rsid w:val="000D487E"/>
  </w:style>
  <w:style w:type="paragraph" w:customStyle="1" w:styleId="946EEBF6EA2A43B3949D50CDB7440A23">
    <w:name w:val="946EEBF6EA2A43B3949D50CDB7440A23"/>
    <w:rsid w:val="000D487E"/>
  </w:style>
  <w:style w:type="paragraph" w:customStyle="1" w:styleId="BB834AD267AE422EA3143BD6F1604018">
    <w:name w:val="BB834AD267AE422EA3143BD6F1604018"/>
    <w:rsid w:val="000D487E"/>
  </w:style>
  <w:style w:type="paragraph" w:customStyle="1" w:styleId="B474BD1D38264B91A054A19DF79CC126">
    <w:name w:val="B474BD1D38264B91A054A19DF79CC126"/>
    <w:rsid w:val="000D487E"/>
  </w:style>
  <w:style w:type="paragraph" w:customStyle="1" w:styleId="231FF0164A1443BA8651F510E3CEBBFF">
    <w:name w:val="231FF0164A1443BA8651F510E3CEBBFF"/>
    <w:rsid w:val="000D487E"/>
  </w:style>
  <w:style w:type="paragraph" w:customStyle="1" w:styleId="A1B6F887C6514C38A4006A071A67EB3D">
    <w:name w:val="A1B6F887C6514C38A4006A071A67EB3D"/>
    <w:rsid w:val="000D487E"/>
  </w:style>
  <w:style w:type="paragraph" w:customStyle="1" w:styleId="6CD2277F38024649A3831399753BAD41">
    <w:name w:val="6CD2277F38024649A3831399753BAD41"/>
    <w:rsid w:val="000D487E"/>
  </w:style>
  <w:style w:type="paragraph" w:customStyle="1" w:styleId="46186BE57C634244A8F47EE56080376D">
    <w:name w:val="46186BE57C634244A8F47EE56080376D"/>
    <w:rsid w:val="000D487E"/>
  </w:style>
  <w:style w:type="paragraph" w:customStyle="1" w:styleId="68C924C1D51C43DCA14C19F5D12AD8A1">
    <w:name w:val="68C924C1D51C43DCA14C19F5D12AD8A1"/>
    <w:rsid w:val="000D487E"/>
  </w:style>
  <w:style w:type="paragraph" w:customStyle="1" w:styleId="F1AA6E860A21400EAFACAA68CDEB3FBC">
    <w:name w:val="F1AA6E860A21400EAFACAA68CDEB3FBC"/>
    <w:rsid w:val="000D487E"/>
  </w:style>
  <w:style w:type="paragraph" w:customStyle="1" w:styleId="3AADE8E4E56C414B862C00C741F7A69A">
    <w:name w:val="3AADE8E4E56C414B862C00C741F7A69A"/>
    <w:rsid w:val="000D487E"/>
  </w:style>
  <w:style w:type="paragraph" w:customStyle="1" w:styleId="354EBBFEC785450CAB95A1C992C9C915">
    <w:name w:val="354EBBFEC785450CAB95A1C992C9C915"/>
    <w:rsid w:val="000D487E"/>
  </w:style>
  <w:style w:type="paragraph" w:customStyle="1" w:styleId="46B87B67EAF34FDD9787150D22B79F66">
    <w:name w:val="46B87B67EAF34FDD9787150D22B79F66"/>
    <w:rsid w:val="000D487E"/>
  </w:style>
  <w:style w:type="paragraph" w:customStyle="1" w:styleId="3736D183DA6A47BD957033F1C949C1D0">
    <w:name w:val="3736D183DA6A47BD957033F1C949C1D0"/>
    <w:rsid w:val="000D487E"/>
  </w:style>
  <w:style w:type="paragraph" w:customStyle="1" w:styleId="1EB4DB316A454F28A9CCE8753CE4DCB0">
    <w:name w:val="1EB4DB316A454F28A9CCE8753CE4DCB0"/>
    <w:rsid w:val="000D487E"/>
  </w:style>
  <w:style w:type="paragraph" w:customStyle="1" w:styleId="E24375A5BB344EF19158E58EF7815267">
    <w:name w:val="E24375A5BB344EF19158E58EF7815267"/>
    <w:rsid w:val="000D487E"/>
  </w:style>
  <w:style w:type="paragraph" w:customStyle="1" w:styleId="F82D676CB8A742EEB15E45EADD130E91">
    <w:name w:val="F82D676CB8A742EEB15E45EADD130E91"/>
    <w:rsid w:val="000D487E"/>
  </w:style>
  <w:style w:type="paragraph" w:customStyle="1" w:styleId="105B1C335E394422B887201FA2B7374B">
    <w:name w:val="105B1C335E394422B887201FA2B7374B"/>
    <w:rsid w:val="000D487E"/>
  </w:style>
  <w:style w:type="paragraph" w:customStyle="1" w:styleId="5D053A6468E54DE3BA56A0C995E190B7">
    <w:name w:val="5D053A6468E54DE3BA56A0C995E190B7"/>
    <w:rsid w:val="000D487E"/>
  </w:style>
  <w:style w:type="paragraph" w:customStyle="1" w:styleId="296F9EEAA5184249A665B6A097061B86">
    <w:name w:val="296F9EEAA5184249A665B6A097061B86"/>
    <w:rsid w:val="000D487E"/>
  </w:style>
  <w:style w:type="paragraph" w:customStyle="1" w:styleId="B18C56ABB8D0431AAAA74E4A854AEA11">
    <w:name w:val="B18C56ABB8D0431AAAA74E4A854AEA11"/>
    <w:rsid w:val="000D487E"/>
  </w:style>
  <w:style w:type="paragraph" w:customStyle="1" w:styleId="FDAFA5196C4346E287DE3FF0D9664886">
    <w:name w:val="FDAFA5196C4346E287DE3FF0D9664886"/>
    <w:rsid w:val="000D487E"/>
  </w:style>
  <w:style w:type="paragraph" w:customStyle="1" w:styleId="B23BA86E2A23460B9C72C530DC2DDA69">
    <w:name w:val="B23BA86E2A23460B9C72C530DC2DDA69"/>
    <w:rsid w:val="000D487E"/>
  </w:style>
  <w:style w:type="paragraph" w:customStyle="1" w:styleId="A169819111A9478887C97394B1AA421C">
    <w:name w:val="A169819111A9478887C97394B1AA421C"/>
    <w:rsid w:val="000D487E"/>
  </w:style>
  <w:style w:type="paragraph" w:customStyle="1" w:styleId="92271FD1FEF1447A9F516C54F7494EA3">
    <w:name w:val="92271FD1FEF1447A9F516C54F7494EA3"/>
    <w:rsid w:val="000D487E"/>
  </w:style>
  <w:style w:type="paragraph" w:customStyle="1" w:styleId="C235BDCF9612435FB4710BEEFA27B3F1">
    <w:name w:val="C235BDCF9612435FB4710BEEFA27B3F1"/>
    <w:rsid w:val="000D487E"/>
  </w:style>
  <w:style w:type="paragraph" w:customStyle="1" w:styleId="E15C0422DDBB412CB7DE7286A75919C8">
    <w:name w:val="E15C0422DDBB412CB7DE7286A75919C8"/>
    <w:rsid w:val="000D487E"/>
  </w:style>
  <w:style w:type="paragraph" w:customStyle="1" w:styleId="FB477C7D6ECF4E7F9ABFB48489428AED">
    <w:name w:val="FB477C7D6ECF4E7F9ABFB48489428AED"/>
    <w:rsid w:val="000D487E"/>
  </w:style>
  <w:style w:type="paragraph" w:customStyle="1" w:styleId="F24B0CBE227045CFA5EA9365639E5FA1">
    <w:name w:val="F24B0CBE227045CFA5EA9365639E5FA1"/>
    <w:rsid w:val="000D487E"/>
  </w:style>
  <w:style w:type="paragraph" w:customStyle="1" w:styleId="05A3E44C5FF3465C94680C14D5888CA6">
    <w:name w:val="05A3E44C5FF3465C94680C14D5888CA6"/>
    <w:rsid w:val="000D487E"/>
  </w:style>
  <w:style w:type="paragraph" w:customStyle="1" w:styleId="6DAB9C95AE3243E0A4EAD54CB7079DC1">
    <w:name w:val="6DAB9C95AE3243E0A4EAD54CB7079DC1"/>
    <w:rsid w:val="000D487E"/>
  </w:style>
  <w:style w:type="paragraph" w:customStyle="1" w:styleId="8575C985A71D4E8D99085D99A9CEFF74">
    <w:name w:val="8575C985A71D4E8D99085D99A9CEFF74"/>
    <w:rsid w:val="000D487E"/>
  </w:style>
  <w:style w:type="paragraph" w:customStyle="1" w:styleId="6D5ECBD8F9FB4DF2A812EA0407AE7425">
    <w:name w:val="6D5ECBD8F9FB4DF2A812EA0407AE7425"/>
    <w:rsid w:val="000D487E"/>
  </w:style>
  <w:style w:type="paragraph" w:customStyle="1" w:styleId="E780B0F0279D44F697A8B11CFF8197D6">
    <w:name w:val="E780B0F0279D44F697A8B11CFF8197D6"/>
    <w:rsid w:val="000D487E"/>
  </w:style>
  <w:style w:type="paragraph" w:customStyle="1" w:styleId="D1DEA03806AA45EAA10F1068EEC1925B">
    <w:name w:val="D1DEA03806AA45EAA10F1068EEC1925B"/>
    <w:rsid w:val="000D487E"/>
  </w:style>
  <w:style w:type="paragraph" w:customStyle="1" w:styleId="E117B95ED46D4C219698B6113D0A8FC3">
    <w:name w:val="E117B95ED46D4C219698B6113D0A8FC3"/>
    <w:rsid w:val="000D487E"/>
  </w:style>
  <w:style w:type="paragraph" w:customStyle="1" w:styleId="E2CD0F4B624F43E78724DBC05FA1692E">
    <w:name w:val="E2CD0F4B624F43E78724DBC05FA1692E"/>
    <w:rsid w:val="000D487E"/>
  </w:style>
  <w:style w:type="paragraph" w:customStyle="1" w:styleId="311A4AB56F4A49DBAB080AD273B7EC3B">
    <w:name w:val="311A4AB56F4A49DBAB080AD273B7EC3B"/>
    <w:rsid w:val="000D487E"/>
  </w:style>
  <w:style w:type="paragraph" w:customStyle="1" w:styleId="97D65B6437EB482CAE424214E4FC24C0">
    <w:name w:val="97D65B6437EB482CAE424214E4FC24C0"/>
    <w:rsid w:val="000D487E"/>
  </w:style>
  <w:style w:type="paragraph" w:customStyle="1" w:styleId="95DDC74AAE394DF7B8657B35D6EFB5EA">
    <w:name w:val="95DDC74AAE394DF7B8657B35D6EFB5EA"/>
    <w:rsid w:val="000D487E"/>
  </w:style>
  <w:style w:type="paragraph" w:customStyle="1" w:styleId="D94D2AEAFE77417CA2EC62B504044BD0">
    <w:name w:val="D94D2AEAFE77417CA2EC62B504044BD0"/>
    <w:rsid w:val="000D487E"/>
  </w:style>
  <w:style w:type="paragraph" w:customStyle="1" w:styleId="AAB9255B478B4822AAAE24003CFA7D40">
    <w:name w:val="AAB9255B478B4822AAAE24003CFA7D40"/>
    <w:rsid w:val="000D487E"/>
  </w:style>
  <w:style w:type="paragraph" w:customStyle="1" w:styleId="703601AB312640DE8E3674BB8DB3D1EF">
    <w:name w:val="703601AB312640DE8E3674BB8DB3D1EF"/>
    <w:rsid w:val="000D48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7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2021-09-02T03:35:00Z</dcterms:created>
  <dcterms:modified xsi:type="dcterms:W3CDTF">2021-09-02T09:35:00Z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